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8037" w14:textId="77777777" w:rsidR="00D35F05" w:rsidRDefault="00D35F05" w:rsidP="00D35F05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b/>
          <w:sz w:val="28"/>
          <w:lang w:val="ga-IE"/>
        </w:rPr>
      </w:pPr>
      <w:r>
        <w:rPr>
          <w:b/>
          <w:noProof/>
          <w:sz w:val="28"/>
          <w:lang w:val="en-US" w:eastAsia="zh-CN"/>
        </w:rPr>
        <w:drawing>
          <wp:inline distT="0" distB="0" distL="0" distR="0" wp14:anchorId="3F36A89E" wp14:editId="2EEF83C6">
            <wp:extent cx="4133850" cy="1009650"/>
            <wp:effectExtent l="0" t="0" r="0" b="0"/>
            <wp:docPr id="2" name="Picture 9" descr="cit-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t-logo-n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C29B" w14:textId="77777777" w:rsidR="00D35F05" w:rsidRDefault="00D35F05" w:rsidP="00D35F05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985"/>
        </w:tabs>
        <w:jc w:val="both"/>
        <w:rPr>
          <w:rFonts w:ascii="Arial" w:hAnsi="Arial" w:cs="Arial"/>
          <w:sz w:val="28"/>
          <w:szCs w:val="28"/>
          <w:lang w:val="ga-IE"/>
        </w:rPr>
      </w:pPr>
    </w:p>
    <w:p w14:paraId="4E547B44" w14:textId="77777777" w:rsidR="00D35F05" w:rsidRPr="00025F43" w:rsidRDefault="00D35F05" w:rsidP="00D35F05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985"/>
        </w:tabs>
        <w:jc w:val="both"/>
        <w:rPr>
          <w:rFonts w:ascii="Arial" w:hAnsi="Arial" w:cs="Arial"/>
          <w:sz w:val="28"/>
          <w:szCs w:val="28"/>
          <w:lang w:val="ga-IE"/>
        </w:rPr>
      </w:pPr>
      <w:r>
        <w:rPr>
          <w:rFonts w:ascii="Arial" w:hAnsi="Arial" w:cs="Arial"/>
          <w:sz w:val="28"/>
          <w:szCs w:val="28"/>
          <w:lang w:val="ga-IE"/>
        </w:rPr>
        <w:t xml:space="preserve">   Module</w:t>
      </w:r>
      <w:r w:rsidRPr="00025F43">
        <w:rPr>
          <w:rFonts w:ascii="Arial" w:hAnsi="Arial" w:cs="Arial"/>
          <w:sz w:val="28"/>
          <w:szCs w:val="28"/>
          <w:lang w:val="ga-IE"/>
        </w:rPr>
        <w:t>:</w:t>
      </w:r>
      <w:r w:rsidRPr="00025F43">
        <w:rPr>
          <w:rFonts w:ascii="Arial" w:hAnsi="Arial" w:cs="Arial"/>
          <w:sz w:val="28"/>
          <w:szCs w:val="28"/>
          <w:lang w:val="ga-IE"/>
        </w:rPr>
        <w:tab/>
      </w:r>
      <w:r>
        <w:rPr>
          <w:rFonts w:ascii="Arial" w:hAnsi="Arial" w:cs="Arial"/>
          <w:sz w:val="28"/>
          <w:szCs w:val="28"/>
          <w:lang w:val="ga-IE"/>
        </w:rPr>
        <w:tab/>
        <w:t>SOFT6017 – Problem Solving &amp; Programming 2</w:t>
      </w:r>
    </w:p>
    <w:p w14:paraId="1A09BA12" w14:textId="77777777" w:rsidR="00D35F05" w:rsidRDefault="00D35F05" w:rsidP="00D35F05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98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Assessment: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Summer Exam 2015 </w:t>
      </w:r>
    </w:p>
    <w:p w14:paraId="0233FA44" w14:textId="77777777" w:rsidR="00D35F05" w:rsidRPr="00025F43" w:rsidRDefault="00D35F05" w:rsidP="00D35F05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3600"/>
        </w:tabs>
        <w:jc w:val="both"/>
        <w:rPr>
          <w:rFonts w:ascii="Arial" w:hAnsi="Arial" w:cs="Arial"/>
          <w:sz w:val="28"/>
          <w:szCs w:val="28"/>
        </w:rPr>
      </w:pPr>
    </w:p>
    <w:p w14:paraId="1F14BF3F" w14:textId="77777777" w:rsidR="00D35F05" w:rsidRDefault="00D35F05" w:rsidP="00D35F05">
      <w:pPr>
        <w:tabs>
          <w:tab w:val="left" w:pos="3600"/>
        </w:tabs>
        <w:jc w:val="both"/>
        <w:rPr>
          <w:b/>
          <w:lang w:val="ga-IE"/>
        </w:rPr>
      </w:pPr>
      <w:r w:rsidRPr="002C2BEF">
        <w:rPr>
          <w:b/>
          <w:lang w:val="ga-IE"/>
        </w:rPr>
        <w:t>Internal Examiner(s):</w:t>
      </w:r>
      <w:r w:rsidRPr="002C2BEF">
        <w:rPr>
          <w:b/>
          <w:lang w:val="ga-IE"/>
        </w:rPr>
        <w:tab/>
      </w:r>
      <w:r>
        <w:rPr>
          <w:b/>
          <w:lang w:val="ga-IE"/>
        </w:rPr>
        <w:t>Ms. Mary  Davin</w:t>
      </w:r>
    </w:p>
    <w:p w14:paraId="79F9A4BC" w14:textId="77777777" w:rsidR="00D35F05" w:rsidRDefault="00D35F05" w:rsidP="00D35F05">
      <w:pPr>
        <w:tabs>
          <w:tab w:val="left" w:pos="3600"/>
        </w:tabs>
        <w:jc w:val="both"/>
        <w:rPr>
          <w:b/>
          <w:lang w:val="ga-IE"/>
        </w:rPr>
      </w:pPr>
      <w:r>
        <w:rPr>
          <w:b/>
          <w:lang w:val="ga-IE"/>
        </w:rPr>
        <w:tab/>
        <w:t>Ms. Helen Fagan</w:t>
      </w:r>
    </w:p>
    <w:p w14:paraId="7931B0C3" w14:textId="77777777" w:rsidR="00D35F05" w:rsidRDefault="00D35F05" w:rsidP="00D35F05">
      <w:pPr>
        <w:tabs>
          <w:tab w:val="left" w:pos="3600"/>
        </w:tabs>
        <w:jc w:val="both"/>
        <w:rPr>
          <w:b/>
          <w:lang w:val="ga-IE"/>
        </w:rPr>
      </w:pPr>
      <w:r>
        <w:rPr>
          <w:b/>
          <w:lang w:val="ga-IE"/>
        </w:rPr>
        <w:tab/>
        <w:t>Ms. Cliona McGuane</w:t>
      </w:r>
    </w:p>
    <w:p w14:paraId="02571B69" w14:textId="77777777" w:rsidR="0015112F" w:rsidRDefault="00D35F05" w:rsidP="00D35F05">
      <w:pPr>
        <w:tabs>
          <w:tab w:val="left" w:pos="3600"/>
        </w:tabs>
        <w:jc w:val="both"/>
        <w:rPr>
          <w:b/>
          <w:lang w:val="ga-IE"/>
        </w:rPr>
      </w:pPr>
      <w:r>
        <w:rPr>
          <w:b/>
          <w:lang w:val="ga-IE"/>
        </w:rPr>
        <w:tab/>
      </w:r>
      <w:r w:rsidR="00C60D6D">
        <w:rPr>
          <w:b/>
          <w:lang w:val="ga-IE"/>
        </w:rPr>
        <w:t>Mr</w:t>
      </w:r>
      <w:r w:rsidR="0015112F">
        <w:rPr>
          <w:b/>
          <w:lang w:val="ga-IE"/>
        </w:rPr>
        <w:t xml:space="preserve">.  David Murphy </w:t>
      </w:r>
    </w:p>
    <w:p w14:paraId="62C33447" w14:textId="77777777" w:rsidR="00D35F05" w:rsidRDefault="0015112F" w:rsidP="00D35F05">
      <w:pPr>
        <w:tabs>
          <w:tab w:val="left" w:pos="3600"/>
        </w:tabs>
        <w:jc w:val="both"/>
        <w:rPr>
          <w:b/>
          <w:lang w:val="ga-IE"/>
        </w:rPr>
      </w:pPr>
      <w:r>
        <w:rPr>
          <w:b/>
          <w:lang w:val="ga-IE"/>
        </w:rPr>
        <w:tab/>
      </w:r>
      <w:r w:rsidR="00D35F05">
        <w:rPr>
          <w:b/>
          <w:lang w:val="ga-IE"/>
        </w:rPr>
        <w:t>Ms. Linda O’Sullivan</w:t>
      </w:r>
    </w:p>
    <w:p w14:paraId="75B97D48" w14:textId="77777777" w:rsidR="00D35F05" w:rsidRDefault="00D35F05" w:rsidP="00D35F05">
      <w:pPr>
        <w:tabs>
          <w:tab w:val="left" w:pos="3600"/>
        </w:tabs>
        <w:jc w:val="both"/>
        <w:rPr>
          <w:b/>
          <w:lang w:val="ga-IE"/>
        </w:rPr>
      </w:pPr>
      <w:r>
        <w:rPr>
          <w:b/>
          <w:lang w:val="ga-IE"/>
        </w:rPr>
        <w:tab/>
      </w:r>
    </w:p>
    <w:p w14:paraId="68081CCE" w14:textId="77777777" w:rsidR="00D35F05" w:rsidRDefault="00D35F05" w:rsidP="00D35F05">
      <w:pPr>
        <w:tabs>
          <w:tab w:val="left" w:pos="3600"/>
        </w:tabs>
        <w:jc w:val="both"/>
        <w:rPr>
          <w:b/>
          <w:lang w:val="ga-IE"/>
        </w:rPr>
      </w:pPr>
      <w:r>
        <w:rPr>
          <w:b/>
          <w:lang w:val="ga-IE"/>
        </w:rPr>
        <w:tab/>
      </w:r>
    </w:p>
    <w:p w14:paraId="1A45E92C" w14:textId="77777777" w:rsidR="00D35F05" w:rsidRPr="00025F43" w:rsidRDefault="00D35F05" w:rsidP="00D35F05">
      <w:pPr>
        <w:jc w:val="both"/>
        <w:rPr>
          <w:b/>
          <w:lang w:val="ga-IE"/>
        </w:rPr>
      </w:pPr>
      <w:bookmarkStart w:id="0" w:name="_GoBack"/>
      <w:bookmarkEnd w:id="0"/>
      <w:r>
        <w:rPr>
          <w:noProof/>
          <w:lang w:val="en-US" w:eastAsia="zh-CN"/>
        </w:rPr>
        <w:drawing>
          <wp:inline distT="0" distB="0" distL="0" distR="0" wp14:anchorId="359F1C9F" wp14:editId="3419C37F">
            <wp:extent cx="485775" cy="485775"/>
            <wp:effectExtent l="0" t="0" r="9525" b="9525"/>
            <wp:docPr id="7" name="Picture 10" descr="MCj0431586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j04315860000[1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lang w:val="ga-IE"/>
        </w:rPr>
        <w:t>You have 2 hours to complete this assignment.</w:t>
      </w:r>
    </w:p>
    <w:p w14:paraId="070F0AC4" w14:textId="77777777" w:rsidR="00D35F05" w:rsidRPr="003B1398" w:rsidRDefault="00D35F05" w:rsidP="00D35F05">
      <w:pPr>
        <w:rPr>
          <w:caps/>
          <w:color w:val="632423"/>
          <w:spacing w:val="20"/>
          <w:sz w:val="28"/>
          <w:szCs w:val="28"/>
        </w:rPr>
      </w:pPr>
    </w:p>
    <w:p w14:paraId="671CA325" w14:textId="77777777" w:rsidR="00D35F05" w:rsidRPr="006029B8" w:rsidRDefault="00D35F05" w:rsidP="00D35F05">
      <w:pPr>
        <w:pStyle w:val="Heading3"/>
      </w:pPr>
      <w:r>
        <w:br w:type="page"/>
      </w:r>
      <w:r w:rsidRPr="006029B8">
        <w:lastRenderedPageBreak/>
        <w:t xml:space="preserve">Instructions: </w:t>
      </w:r>
    </w:p>
    <w:p w14:paraId="50ABA725" w14:textId="77777777" w:rsidR="00D35F05" w:rsidRDefault="00D35F05" w:rsidP="00D35F05"/>
    <w:p w14:paraId="64381513" w14:textId="77777777" w:rsidR="00D35F05" w:rsidRDefault="00D35F05" w:rsidP="0015112F">
      <w:pPr>
        <w:numPr>
          <w:ilvl w:val="0"/>
          <w:numId w:val="21"/>
        </w:numPr>
      </w:pPr>
      <w:r>
        <w:t xml:space="preserve">Download the file </w:t>
      </w:r>
      <w:r w:rsidR="0015112F" w:rsidRPr="23132449">
        <w:rPr>
          <w:b/>
          <w:bCs/>
        </w:rPr>
        <w:t>HotelsExam</w:t>
      </w:r>
      <w:r w:rsidRPr="23132449">
        <w:rPr>
          <w:b/>
          <w:bCs/>
        </w:rPr>
        <w:t>.java</w:t>
      </w:r>
      <w:r>
        <w:t xml:space="preserve">  from  Blackboard - Blackboard can be accessed at  </w:t>
      </w:r>
      <w:hyperlink r:id="rId11" w:history="1">
        <w:r>
          <w:rPr>
            <w:rStyle w:val="Hyperlink"/>
          </w:rPr>
          <w:t>https://citbb.blackboard.com</w:t>
        </w:r>
      </w:hyperlink>
      <w:r>
        <w:t>.</w:t>
      </w:r>
    </w:p>
    <w:p w14:paraId="568D638D" w14:textId="77777777" w:rsidR="00D35F05" w:rsidRDefault="00D35F05" w:rsidP="00D35F05">
      <w:pPr>
        <w:numPr>
          <w:ilvl w:val="0"/>
          <w:numId w:val="21"/>
        </w:numPr>
      </w:pPr>
      <w:r>
        <w:t xml:space="preserve">Create a project </w:t>
      </w:r>
      <w:r w:rsidR="0015112F">
        <w:rPr>
          <w:b/>
        </w:rPr>
        <w:t>Hotels</w:t>
      </w:r>
      <w:r>
        <w:t xml:space="preserve"> with a class file </w:t>
      </w:r>
      <w:r w:rsidR="0015112F">
        <w:t>Hotels</w:t>
      </w:r>
      <w:r>
        <w:t xml:space="preserve">.java.  Take the code contained in file </w:t>
      </w:r>
      <w:r w:rsidR="0015112F">
        <w:rPr>
          <w:b/>
        </w:rPr>
        <w:t>Hotel</w:t>
      </w:r>
      <w:r w:rsidR="0015112F" w:rsidRPr="0015112F">
        <w:rPr>
          <w:b/>
        </w:rPr>
        <w:t>sExam</w:t>
      </w:r>
      <w:r w:rsidR="0015112F" w:rsidRPr="00F159C6">
        <w:rPr>
          <w:b/>
        </w:rPr>
        <w:t>.java</w:t>
      </w:r>
      <w:r w:rsidR="0015112F">
        <w:t xml:space="preserve">  </w:t>
      </w:r>
      <w:r>
        <w:t xml:space="preserve">and copy it to your </w:t>
      </w:r>
      <w:r w:rsidR="0015112F">
        <w:t>Hotels</w:t>
      </w:r>
      <w:r>
        <w:t xml:space="preserve">.java file.  Make sure the .java file and class name are both </w:t>
      </w:r>
      <w:r w:rsidR="0015112F" w:rsidRPr="0015112F">
        <w:rPr>
          <w:b/>
        </w:rPr>
        <w:t>Hotels</w:t>
      </w:r>
      <w:r>
        <w:t xml:space="preserve">.   Compile and run </w:t>
      </w:r>
      <w:r w:rsidR="0015112F" w:rsidRPr="0015112F">
        <w:rPr>
          <w:b/>
        </w:rPr>
        <w:t>Hotels</w:t>
      </w:r>
      <w:r w:rsidRPr="0015112F">
        <w:rPr>
          <w:b/>
        </w:rPr>
        <w:t>.java</w:t>
      </w:r>
      <w:r>
        <w:t>.    This will show a menu.</w:t>
      </w:r>
    </w:p>
    <w:p w14:paraId="0930F669" w14:textId="77777777" w:rsidR="00D35F05" w:rsidRDefault="00D35F05" w:rsidP="00D35F05">
      <w:pPr>
        <w:numPr>
          <w:ilvl w:val="0"/>
          <w:numId w:val="21"/>
        </w:numPr>
      </w:pPr>
      <w:r>
        <w:t xml:space="preserve">Add your </w:t>
      </w:r>
      <w:r w:rsidRPr="0015112F">
        <w:rPr>
          <w:b/>
        </w:rPr>
        <w:t>name</w:t>
      </w:r>
      <w:r>
        <w:t xml:space="preserve"> and </w:t>
      </w:r>
      <w:proofErr w:type="spellStart"/>
      <w:r w:rsidRPr="00514356">
        <w:rPr>
          <w:b/>
        </w:rPr>
        <w:t>studentID</w:t>
      </w:r>
      <w:proofErr w:type="spellEnd"/>
      <w:r>
        <w:t xml:space="preserve"> as a comment at the top of the file. </w:t>
      </w:r>
    </w:p>
    <w:p w14:paraId="3669D9FC" w14:textId="77777777" w:rsidR="00D35F05" w:rsidRDefault="00D35F05" w:rsidP="00D35F05">
      <w:pPr>
        <w:numPr>
          <w:ilvl w:val="0"/>
          <w:numId w:val="21"/>
        </w:numPr>
      </w:pPr>
      <w:r>
        <w:t xml:space="preserve">Complete the </w:t>
      </w:r>
      <w:r w:rsidR="0015112F">
        <w:rPr>
          <w:b/>
        </w:rPr>
        <w:t>Global Hotels</w:t>
      </w:r>
      <w:r>
        <w:rPr>
          <w:b/>
        </w:rPr>
        <w:t xml:space="preserve"> </w:t>
      </w:r>
      <w:r w:rsidRPr="00A817C5">
        <w:rPr>
          <w:b/>
        </w:rPr>
        <w:t xml:space="preserve"> </w:t>
      </w:r>
      <w:r>
        <w:t>a</w:t>
      </w:r>
      <w:r w:rsidRPr="00514356">
        <w:t>pplication</w:t>
      </w:r>
      <w:r>
        <w:t xml:space="preserve">  as outlined below.</w:t>
      </w:r>
    </w:p>
    <w:p w14:paraId="15DC6919" w14:textId="77777777" w:rsidR="00D35F05" w:rsidRDefault="00D35F05" w:rsidP="00D35F05">
      <w:pPr>
        <w:numPr>
          <w:ilvl w:val="0"/>
          <w:numId w:val="21"/>
        </w:numPr>
      </w:pPr>
      <w:r>
        <w:t xml:space="preserve">When you have completed your exam upload </w:t>
      </w:r>
      <w:r w:rsidRPr="00A817C5">
        <w:t>your complet</w:t>
      </w:r>
      <w:r>
        <w:t xml:space="preserve">ed </w:t>
      </w:r>
      <w:r w:rsidR="0015112F">
        <w:rPr>
          <w:b/>
        </w:rPr>
        <w:t>Hotels</w:t>
      </w:r>
      <w:r w:rsidRPr="00A817C5">
        <w:rPr>
          <w:b/>
        </w:rPr>
        <w:t>.java</w:t>
      </w:r>
      <w:r w:rsidRPr="00A817C5">
        <w:t xml:space="preserve"> file</w:t>
      </w:r>
      <w:r>
        <w:t xml:space="preserve"> to Blackboard.  </w:t>
      </w:r>
    </w:p>
    <w:p w14:paraId="43B8A1AC" w14:textId="77777777" w:rsidR="00D35F05" w:rsidRDefault="00D35F05" w:rsidP="00D35F05">
      <w:pPr>
        <w:ind w:left="720"/>
      </w:pPr>
      <w:r>
        <w:t xml:space="preserve">Please note that if you do not upload the .java file properly you will be awarded a mark of </w:t>
      </w:r>
      <w:r w:rsidRPr="007216FF">
        <w:rPr>
          <w:b/>
        </w:rPr>
        <w:t>zero</w:t>
      </w:r>
      <w:r>
        <w:t>.</w:t>
      </w:r>
    </w:p>
    <w:p w14:paraId="1D1F292A" w14:textId="77777777" w:rsidR="00D35F05" w:rsidRDefault="00D35F05" w:rsidP="00D35F05">
      <w:pPr>
        <w:numPr>
          <w:ilvl w:val="0"/>
          <w:numId w:val="21"/>
        </w:numPr>
      </w:pPr>
      <w:r>
        <w:t>Open the uploaded file in Blackboard to verify that you have indeed uploaded the correct file.</w:t>
      </w:r>
    </w:p>
    <w:p w14:paraId="4F7AF664" w14:textId="77777777" w:rsidR="00476FED" w:rsidRDefault="008B7AD1" w:rsidP="001C6DE9">
      <w:pPr>
        <w:pStyle w:val="Heading3"/>
      </w:pPr>
      <w:r>
        <w:t xml:space="preserve">Global </w:t>
      </w:r>
      <w:r w:rsidR="00413424">
        <w:t>Hotel Rates</w:t>
      </w:r>
      <w:r w:rsidR="005A7A86">
        <w:t xml:space="preserve"> </w:t>
      </w:r>
      <w:r w:rsidR="00413424">
        <w:t>2015</w:t>
      </w:r>
      <w:r w:rsidR="000B22C6">
        <w:t xml:space="preserve"> </w:t>
      </w:r>
      <w:r w:rsidR="00476FED" w:rsidRPr="00476FED">
        <w:t>Specification</w:t>
      </w:r>
    </w:p>
    <w:p w14:paraId="3B4B34C4" w14:textId="77777777" w:rsidR="004364EA" w:rsidRDefault="004364EA" w:rsidP="00A46F79"/>
    <w:p w14:paraId="4F342642" w14:textId="77777777" w:rsidR="00413424" w:rsidRDefault="006C2EB8" w:rsidP="00A46F79">
      <w:r w:rsidRPr="008B7AD1">
        <w:t xml:space="preserve">You have been asked </w:t>
      </w:r>
      <w:r w:rsidR="003B1398" w:rsidRPr="008B7AD1">
        <w:t xml:space="preserve">to write an application </w:t>
      </w:r>
      <w:r w:rsidR="008B7AD1">
        <w:t xml:space="preserve">for Global Hotels.   The application must show </w:t>
      </w:r>
      <w:r w:rsidR="00413424" w:rsidRPr="008B7AD1">
        <w:t>the cost of sta</w:t>
      </w:r>
      <w:r w:rsidR="004364EA">
        <w:t xml:space="preserve">ying </w:t>
      </w:r>
      <w:r w:rsidR="0018711B">
        <w:t>at the</w:t>
      </w:r>
      <w:r w:rsidR="004364EA">
        <w:t xml:space="preserve"> hotels run </w:t>
      </w:r>
      <w:r w:rsidR="0018711B">
        <w:t>by</w:t>
      </w:r>
      <w:r w:rsidR="0018711B" w:rsidRPr="008B7AD1">
        <w:t xml:space="preserve"> Global</w:t>
      </w:r>
      <w:r w:rsidR="008B7AD1">
        <w:t xml:space="preserve"> H</w:t>
      </w:r>
      <w:r w:rsidR="00413424" w:rsidRPr="008B7AD1">
        <w:t xml:space="preserve">otels.  </w:t>
      </w:r>
      <w:r w:rsidR="006108FE">
        <w:t xml:space="preserve">Each hotel has a different nightly rate. </w:t>
      </w:r>
      <w:r w:rsidR="004364EA">
        <w:t xml:space="preserve">  </w:t>
      </w:r>
      <w:r w:rsidR="0018711B" w:rsidRPr="008B7AD1">
        <w:t>Each hotel</w:t>
      </w:r>
      <w:r w:rsidR="00413424" w:rsidRPr="008B7AD1">
        <w:t xml:space="preserve"> is </w:t>
      </w:r>
      <w:r w:rsidR="005B2634" w:rsidRPr="008B7AD1">
        <w:t xml:space="preserve">also </w:t>
      </w:r>
      <w:r w:rsidR="00413424" w:rsidRPr="008B7AD1">
        <w:t xml:space="preserve">given a </w:t>
      </w:r>
      <w:r w:rsidR="0018711B" w:rsidRPr="008B7AD1">
        <w:t>star rating</w:t>
      </w:r>
      <w:r w:rsidR="00413424" w:rsidRPr="008B7AD1">
        <w:t xml:space="preserve">. </w:t>
      </w:r>
      <w:r w:rsidR="005B2634" w:rsidRPr="008B7AD1">
        <w:t xml:space="preserve">  If a customer wishes to stay 5 nights the nightly rate </w:t>
      </w:r>
      <w:r w:rsidR="0018711B" w:rsidRPr="008B7AD1">
        <w:t>is multiplied</w:t>
      </w:r>
      <w:r w:rsidR="005B2634" w:rsidRPr="008B7AD1">
        <w:t xml:space="preserve"> by 5 and a reduction is then made to the bill.  The reduction applied varies for each hotel</w:t>
      </w:r>
      <w:r w:rsidR="004364EA">
        <w:t>.</w:t>
      </w:r>
    </w:p>
    <w:p w14:paraId="1EAC90C3" w14:textId="77777777" w:rsidR="00F159C6" w:rsidRPr="008B7AD1" w:rsidRDefault="00413424" w:rsidP="00F159C6">
      <w:r w:rsidRPr="008B7AD1">
        <w:t xml:space="preserve">The </w:t>
      </w:r>
      <w:r w:rsidR="00793613" w:rsidRPr="008B7AD1">
        <w:t>application</w:t>
      </w:r>
      <w:r w:rsidR="00514356" w:rsidRPr="008B7AD1">
        <w:t xml:space="preserve"> stores the </w:t>
      </w:r>
      <w:r w:rsidR="004364EA">
        <w:t>hotel n</w:t>
      </w:r>
      <w:r w:rsidRPr="008B7AD1">
        <w:t>ame</w:t>
      </w:r>
      <w:r w:rsidR="00514356" w:rsidRPr="008B7AD1">
        <w:t xml:space="preserve">, </w:t>
      </w:r>
      <w:r w:rsidRPr="008B7AD1">
        <w:t xml:space="preserve">star rating, cost </w:t>
      </w:r>
      <w:r w:rsidR="009410E6">
        <w:t>of</w:t>
      </w:r>
      <w:r w:rsidRPr="008B7AD1">
        <w:t xml:space="preserve"> </w:t>
      </w:r>
      <w:r w:rsidR="009410E6">
        <w:t>a one</w:t>
      </w:r>
      <w:r w:rsidRPr="008B7AD1">
        <w:t xml:space="preserve"> </w:t>
      </w:r>
      <w:r w:rsidR="0018711B" w:rsidRPr="008B7AD1">
        <w:t xml:space="preserve">night </w:t>
      </w:r>
      <w:r w:rsidR="009410E6">
        <w:t xml:space="preserve">stay </w:t>
      </w:r>
      <w:r w:rsidR="0018711B" w:rsidRPr="008B7AD1">
        <w:t>and</w:t>
      </w:r>
      <w:r w:rsidR="00793613" w:rsidRPr="008B7AD1">
        <w:t xml:space="preserve">  </w:t>
      </w:r>
      <w:r w:rsidRPr="008B7AD1">
        <w:t>the reduction</w:t>
      </w:r>
      <w:r w:rsidR="008B7AD1" w:rsidRPr="008B7AD1">
        <w:t xml:space="preserve"> </w:t>
      </w:r>
      <w:r w:rsidR="004364EA">
        <w:t xml:space="preserve">applied for a five night stay.  The information is stored </w:t>
      </w:r>
      <w:r w:rsidR="0018711B">
        <w:t xml:space="preserve">in </w:t>
      </w:r>
      <w:r w:rsidR="0018711B" w:rsidRPr="008B7AD1">
        <w:t>the</w:t>
      </w:r>
      <w:r w:rsidR="008B7AD1" w:rsidRPr="008B7AD1">
        <w:t xml:space="preserve"> following arrays:  </w:t>
      </w:r>
      <w:proofErr w:type="spellStart"/>
      <w:r w:rsidR="0070137A">
        <w:rPr>
          <w:rFonts w:ascii="Consolas" w:hAnsi="Consolas" w:cs="Consolas"/>
          <w:sz w:val="20"/>
          <w:szCs w:val="20"/>
        </w:rPr>
        <w:t>hotelNames</w:t>
      </w:r>
      <w:proofErr w:type="spellEnd"/>
      <w:r w:rsidR="0070137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70137A">
        <w:rPr>
          <w:rFonts w:ascii="Consolas" w:hAnsi="Consolas" w:cs="Consolas"/>
          <w:sz w:val="20"/>
          <w:szCs w:val="20"/>
        </w:rPr>
        <w:t>starRatings</w:t>
      </w:r>
      <w:proofErr w:type="spellEnd"/>
      <w:r w:rsidR="0070137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8B7AD1" w:rsidRPr="008B7AD1">
        <w:rPr>
          <w:rFonts w:ascii="Consolas" w:hAnsi="Consolas" w:cs="Consolas"/>
          <w:sz w:val="20"/>
          <w:szCs w:val="20"/>
        </w:rPr>
        <w:t>oneNightRoomRates</w:t>
      </w:r>
      <w:proofErr w:type="spellEnd"/>
      <w:r w:rsidR="0018711B">
        <w:rPr>
          <w:rFonts w:ascii="Consolas" w:hAnsi="Consolas" w:cs="Consolas"/>
          <w:sz w:val="20"/>
          <w:szCs w:val="20"/>
        </w:rPr>
        <w:t xml:space="preserve"> </w:t>
      </w:r>
      <w:r w:rsidR="008B7AD1" w:rsidRPr="008B7AD1">
        <w:t xml:space="preserve">and </w:t>
      </w:r>
      <w:r w:rsidR="0018711B">
        <w:t xml:space="preserve"> </w:t>
      </w:r>
      <w:proofErr w:type="spellStart"/>
      <w:r w:rsidR="008B7AD1" w:rsidRPr="008B7AD1">
        <w:rPr>
          <w:rFonts w:ascii="Consolas" w:hAnsi="Consolas" w:cs="Consolas"/>
          <w:sz w:val="20"/>
          <w:szCs w:val="20"/>
        </w:rPr>
        <w:t>reductionForFiveNights</w:t>
      </w:r>
      <w:proofErr w:type="spellEnd"/>
      <w:r w:rsidR="008B7AD1" w:rsidRPr="008B7AD1">
        <w:rPr>
          <w:rFonts w:ascii="Consolas" w:hAnsi="Consolas" w:cs="Consolas"/>
          <w:sz w:val="20"/>
          <w:szCs w:val="20"/>
        </w:rPr>
        <w:t>.</w:t>
      </w:r>
      <w:r w:rsidRPr="008B7AD1">
        <w:t xml:space="preserve"> The cost is stored in Euros</w:t>
      </w:r>
      <w:r w:rsidR="007323B8" w:rsidRPr="008B7AD1">
        <w:t xml:space="preserve">.  </w:t>
      </w:r>
      <w:r w:rsidR="00A46F79" w:rsidRPr="008B7AD1">
        <w:t xml:space="preserve">The variable </w:t>
      </w:r>
      <w:proofErr w:type="spellStart"/>
      <w:r w:rsidR="008B7AD1" w:rsidRPr="008B7AD1">
        <w:rPr>
          <w:rFonts w:ascii="Consolas" w:hAnsi="Consolas" w:cs="Consolas"/>
          <w:sz w:val="20"/>
          <w:szCs w:val="20"/>
        </w:rPr>
        <w:t>numberOfHotels</w:t>
      </w:r>
      <w:r w:rsidR="0018711B">
        <w:rPr>
          <w:rFonts w:ascii="Consolas" w:hAnsi="Consolas" w:cs="Consolas"/>
          <w:sz w:val="20"/>
          <w:szCs w:val="20"/>
        </w:rPr>
        <w:t>Listed</w:t>
      </w:r>
      <w:proofErr w:type="spellEnd"/>
      <w:r w:rsidR="008B7AD1" w:rsidRPr="008B7AD1">
        <w:t xml:space="preserve"> </w:t>
      </w:r>
      <w:r w:rsidR="00A46F79" w:rsidRPr="008B7AD1">
        <w:t xml:space="preserve">stores the number of valid entries contained in each of these arrays. </w:t>
      </w:r>
      <w:r w:rsidR="00F159C6" w:rsidRPr="008B7AD1">
        <w:t xml:space="preserve">  The constant </w:t>
      </w:r>
      <w:r w:rsidR="00F159C6" w:rsidRPr="008B7AD1">
        <w:rPr>
          <w:sz w:val="22"/>
        </w:rPr>
        <w:t>MAX</w:t>
      </w:r>
      <w:r w:rsidR="00F159C6" w:rsidRPr="008B7AD1">
        <w:t xml:space="preserve"> stores the maximum number of entries </w:t>
      </w:r>
      <w:r w:rsidR="0018711B">
        <w:t>that may be stored</w:t>
      </w:r>
      <w:r w:rsidR="00F159C6" w:rsidRPr="008B7AD1">
        <w:t xml:space="preserve"> in each of these arrays.</w:t>
      </w:r>
    </w:p>
    <w:p w14:paraId="5D3A5A10" w14:textId="77777777" w:rsidR="006C2EB8" w:rsidRDefault="00035DB9" w:rsidP="006C2EB8">
      <w:r>
        <w:t xml:space="preserve">The file </w:t>
      </w:r>
      <w:r w:rsidRPr="66F1A406">
        <w:rPr>
          <w:rFonts w:ascii="Consolas" w:eastAsia="Consolas" w:hAnsi="Consolas" w:cs="Consolas"/>
          <w:sz w:val="20"/>
          <w:szCs w:val="20"/>
        </w:rPr>
        <w:t>HotelsExam.java</w:t>
      </w:r>
      <w:r>
        <w:t xml:space="preserve">  is  available on blackboard.  </w:t>
      </w:r>
      <w:r w:rsidR="00A46F79">
        <w:t xml:space="preserve">If </w:t>
      </w:r>
      <w:r w:rsidR="006C2EB8">
        <w:t xml:space="preserve">you compile and </w:t>
      </w:r>
      <w:r>
        <w:t xml:space="preserve">run this code </w:t>
      </w:r>
      <w:r w:rsidR="00A817C5">
        <w:t xml:space="preserve">the following menu </w:t>
      </w:r>
      <w:r w:rsidR="006C2EB8">
        <w:t xml:space="preserve">is displayed. </w:t>
      </w:r>
    </w:p>
    <w:p w14:paraId="229DEDC2" w14:textId="77777777" w:rsidR="00A66DB2" w:rsidRDefault="00A66DB2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1FB6EC11" w14:textId="77777777" w:rsidR="00FC3E46" w:rsidRPr="00FC3E46" w:rsidRDefault="00FC3E46" w:rsidP="00FC3E46">
      <w:pPr>
        <w:rPr>
          <w:rFonts w:ascii="Consolas" w:hAnsi="Consolas" w:cs="Consolas"/>
          <w:color w:val="000000"/>
          <w:sz w:val="20"/>
          <w:szCs w:val="20"/>
        </w:rPr>
      </w:pPr>
      <w:r w:rsidRPr="00FC3E46">
        <w:rPr>
          <w:rFonts w:ascii="Consolas" w:hAnsi="Consolas" w:cs="Consolas"/>
          <w:color w:val="000000"/>
          <w:sz w:val="20"/>
          <w:szCs w:val="20"/>
        </w:rPr>
        <w:lastRenderedPageBreak/>
        <w:t>Global Hotels Prices</w:t>
      </w:r>
    </w:p>
    <w:p w14:paraId="478B11AE" w14:textId="77777777" w:rsidR="00FC3E46" w:rsidRPr="00FC3E46" w:rsidRDefault="00FC3E46" w:rsidP="00FC3E46">
      <w:pPr>
        <w:rPr>
          <w:rFonts w:ascii="Consolas" w:hAnsi="Consolas" w:cs="Consolas"/>
          <w:color w:val="000000"/>
          <w:sz w:val="20"/>
          <w:szCs w:val="20"/>
        </w:rPr>
      </w:pPr>
      <w:r w:rsidRPr="00FC3E46"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3D322152" w14:textId="77777777" w:rsidR="00FC3E46" w:rsidRPr="00FC3E46" w:rsidRDefault="00FC3E46" w:rsidP="00FC3E46">
      <w:pPr>
        <w:rPr>
          <w:rFonts w:ascii="Consolas" w:hAnsi="Consolas" w:cs="Consolas"/>
          <w:color w:val="000000"/>
          <w:sz w:val="20"/>
          <w:szCs w:val="20"/>
        </w:rPr>
      </w:pPr>
    </w:p>
    <w:p w14:paraId="473509DA" w14:textId="77777777" w:rsidR="00FC3E46" w:rsidRPr="00FC3E46" w:rsidRDefault="00FC3E46" w:rsidP="00FC3E46">
      <w:pPr>
        <w:pStyle w:val="NoSpacing"/>
        <w:rPr>
          <w:rFonts w:ascii="Consolas" w:hAnsi="Consolas" w:cs="Consolas"/>
          <w:sz w:val="20"/>
          <w:szCs w:val="20"/>
        </w:rPr>
      </w:pPr>
      <w:r w:rsidRPr="00FC3E46">
        <w:rPr>
          <w:rFonts w:ascii="Consolas" w:hAnsi="Consolas" w:cs="Consolas"/>
          <w:sz w:val="20"/>
          <w:szCs w:val="20"/>
        </w:rPr>
        <w:t>1.  Display Hotels with Desired Star Rating</w:t>
      </w:r>
    </w:p>
    <w:p w14:paraId="58C7B979" w14:textId="77777777" w:rsidR="00FC3E46" w:rsidRPr="00FC3E46" w:rsidRDefault="00FC3E46" w:rsidP="00FC3E46">
      <w:pPr>
        <w:pStyle w:val="NoSpacing"/>
        <w:rPr>
          <w:rFonts w:ascii="Consolas" w:hAnsi="Consolas" w:cs="Consolas"/>
          <w:sz w:val="20"/>
          <w:szCs w:val="20"/>
        </w:rPr>
      </w:pPr>
      <w:r w:rsidRPr="00FC3E46">
        <w:rPr>
          <w:rFonts w:ascii="Consolas" w:hAnsi="Consolas" w:cs="Consolas"/>
          <w:sz w:val="20"/>
          <w:szCs w:val="20"/>
        </w:rPr>
        <w:t>2.  Display All Hotels showing Star Ratings</w:t>
      </w:r>
    </w:p>
    <w:p w14:paraId="01234987" w14:textId="77777777" w:rsidR="00FC3E46" w:rsidRPr="00FC3E46" w:rsidRDefault="00FC3E46" w:rsidP="00FC3E46">
      <w:pPr>
        <w:pStyle w:val="NoSpacing"/>
        <w:rPr>
          <w:rFonts w:ascii="Consolas" w:hAnsi="Consolas" w:cs="Consolas"/>
          <w:sz w:val="20"/>
          <w:szCs w:val="20"/>
        </w:rPr>
      </w:pPr>
      <w:r w:rsidRPr="00FC3E46">
        <w:rPr>
          <w:rFonts w:ascii="Consolas" w:hAnsi="Consolas" w:cs="Consolas"/>
          <w:sz w:val="20"/>
          <w:szCs w:val="20"/>
        </w:rPr>
        <w:t>3.  Show the Cheapest hotel for 1 Night</w:t>
      </w:r>
    </w:p>
    <w:p w14:paraId="41C8691B" w14:textId="77777777" w:rsidR="00FC3E46" w:rsidRPr="00FC3E46" w:rsidRDefault="00FC3E46" w:rsidP="00FC3E46">
      <w:pPr>
        <w:pStyle w:val="NoSpacing"/>
        <w:rPr>
          <w:rFonts w:ascii="Consolas" w:hAnsi="Consolas" w:cs="Consolas"/>
          <w:sz w:val="20"/>
          <w:szCs w:val="20"/>
        </w:rPr>
      </w:pPr>
      <w:r w:rsidRPr="00FC3E46">
        <w:rPr>
          <w:rFonts w:ascii="Consolas" w:hAnsi="Consolas" w:cs="Consolas"/>
          <w:sz w:val="20"/>
          <w:szCs w:val="20"/>
        </w:rPr>
        <w:t>4.  Add New Hotel Information from a File</w:t>
      </w:r>
    </w:p>
    <w:p w14:paraId="4074F8F7" w14:textId="77777777" w:rsidR="00FC3E46" w:rsidRPr="00FC3E46" w:rsidRDefault="00FC3E46" w:rsidP="00FC3E46">
      <w:pPr>
        <w:pStyle w:val="NoSpacing"/>
        <w:rPr>
          <w:rFonts w:ascii="Consolas" w:hAnsi="Consolas" w:cs="Consolas"/>
          <w:sz w:val="20"/>
          <w:szCs w:val="20"/>
        </w:rPr>
      </w:pPr>
      <w:r w:rsidRPr="00FC3E46">
        <w:rPr>
          <w:rFonts w:ascii="Consolas" w:hAnsi="Consolas" w:cs="Consolas"/>
          <w:sz w:val="20"/>
          <w:szCs w:val="20"/>
        </w:rPr>
        <w:t>5.  Create Flyers</w:t>
      </w:r>
    </w:p>
    <w:p w14:paraId="627FFDF6" w14:textId="77777777" w:rsidR="008B7AD1" w:rsidRPr="00FC3E46" w:rsidRDefault="00FC3E46" w:rsidP="00FC3E46">
      <w:pPr>
        <w:pStyle w:val="NoSpacing"/>
        <w:rPr>
          <w:rFonts w:ascii="Consolas" w:hAnsi="Consolas" w:cs="Consolas"/>
          <w:sz w:val="20"/>
          <w:szCs w:val="20"/>
        </w:rPr>
      </w:pPr>
      <w:r w:rsidRPr="00FC3E46">
        <w:rPr>
          <w:rFonts w:ascii="Consolas" w:hAnsi="Consolas" w:cs="Consolas"/>
          <w:sz w:val="20"/>
          <w:szCs w:val="20"/>
        </w:rPr>
        <w:t>6.  Exit</w:t>
      </w:r>
    </w:p>
    <w:p w14:paraId="633EA539" w14:textId="77777777" w:rsidR="00FC3E46" w:rsidRPr="00FC3E46" w:rsidRDefault="00FC3E46" w:rsidP="00FC3E46">
      <w:pPr>
        <w:pStyle w:val="NoSpacing"/>
        <w:rPr>
          <w:rFonts w:ascii="Consolas" w:hAnsi="Consolas" w:cs="Consolas"/>
          <w:b/>
          <w:sz w:val="16"/>
          <w:szCs w:val="16"/>
        </w:rPr>
      </w:pPr>
    </w:p>
    <w:p w14:paraId="75557A42" w14:textId="77777777" w:rsidR="003529DC" w:rsidRDefault="003529DC" w:rsidP="008B7AD1">
      <w:pPr>
        <w:rPr>
          <w:b/>
        </w:rPr>
      </w:pPr>
      <w:r>
        <w:rPr>
          <w:b/>
        </w:rPr>
        <w:t>You must implement</w:t>
      </w:r>
      <w:r w:rsidRPr="006C2EB8">
        <w:rPr>
          <w:b/>
        </w:rPr>
        <w:t xml:space="preserve"> each of the menu items above by completing each of the questions below</w:t>
      </w:r>
      <w:r>
        <w:rPr>
          <w:b/>
        </w:rPr>
        <w:t>.</w:t>
      </w:r>
    </w:p>
    <w:p w14:paraId="6B402E29" w14:textId="77777777" w:rsidR="00EF6587" w:rsidRPr="006C2EB8" w:rsidRDefault="00EF6587" w:rsidP="003529DC">
      <w:pPr>
        <w:rPr>
          <w:b/>
        </w:rPr>
      </w:pPr>
    </w:p>
    <w:p w14:paraId="1837C239" w14:textId="77777777" w:rsidR="006C2EB8" w:rsidRPr="00F16452" w:rsidRDefault="00BE4D70" w:rsidP="00CC3DD5">
      <w:pPr>
        <w:pStyle w:val="Heading3"/>
      </w:pPr>
      <w:r>
        <w:t>Q</w:t>
      </w:r>
      <w:r w:rsidR="006C2EB8" w:rsidRPr="00F16452">
        <w:t xml:space="preserve">uestion 1 - </w:t>
      </w:r>
      <w:r w:rsidR="006C2EB8">
        <w:tab/>
      </w:r>
      <w:r w:rsidR="00972B90">
        <w:t xml:space="preserve">Display </w:t>
      </w:r>
      <w:r w:rsidR="004705C1">
        <w:t>Hotel Prices</w:t>
      </w:r>
      <w:r w:rsidR="006C2EB8" w:rsidRPr="00F16452">
        <w:tab/>
      </w:r>
      <w:r w:rsidR="00560F06">
        <w:tab/>
      </w:r>
      <w:r w:rsidR="00D703B3">
        <w:tab/>
      </w:r>
      <w:r w:rsidR="0018711B">
        <w:tab/>
      </w:r>
      <w:r w:rsidR="731851F4">
        <w:t xml:space="preserve"> </w:t>
      </w:r>
      <w:r w:rsidR="0018711B">
        <w:tab/>
      </w:r>
      <w:r w:rsidR="006C2EB8">
        <w:t>(</w:t>
      </w:r>
      <w:r w:rsidR="002A4331">
        <w:t>2</w:t>
      </w:r>
      <w:r w:rsidR="0018711B">
        <w:t>0</w:t>
      </w:r>
      <w:r w:rsidR="006C2EB8">
        <w:t xml:space="preserve"> marks)</w:t>
      </w:r>
    </w:p>
    <w:p w14:paraId="2E22CAC4" w14:textId="77777777" w:rsidR="009410E6" w:rsidRDefault="00793613" w:rsidP="00793613">
      <w:r w:rsidRPr="0070137A">
        <w:rPr>
          <w:u w:val="single"/>
        </w:rPr>
        <w:t>Complete</w:t>
      </w:r>
      <w:r>
        <w:t xml:space="preserve"> the method   </w:t>
      </w:r>
      <w:proofErr w:type="spellStart"/>
      <w:r w:rsidR="004705C1">
        <w:rPr>
          <w:rFonts w:ascii="Consolas" w:hAnsi="Consolas" w:cs="Consolas"/>
          <w:color w:val="000000"/>
          <w:sz w:val="20"/>
          <w:szCs w:val="20"/>
          <w:highlight w:val="lightGray"/>
        </w:rPr>
        <w:t>display</w:t>
      </w:r>
      <w:r w:rsidR="005B2634">
        <w:rPr>
          <w:rFonts w:ascii="Consolas" w:hAnsi="Consolas" w:cs="Consolas"/>
          <w:color w:val="000000"/>
          <w:sz w:val="20"/>
          <w:szCs w:val="20"/>
          <w:highlight w:val="lightGray"/>
        </w:rPr>
        <w:t>Hotel</w:t>
      </w:r>
      <w:r w:rsidR="004705C1">
        <w:rPr>
          <w:rFonts w:ascii="Consolas" w:hAnsi="Consolas" w:cs="Consolas"/>
          <w:color w:val="000000"/>
          <w:sz w:val="20"/>
          <w:szCs w:val="20"/>
          <w:highlight w:val="lightGray"/>
        </w:rPr>
        <w:t>Prices</w:t>
      </w:r>
      <w:proofErr w:type="spellEnd"/>
      <w:r>
        <w:t xml:space="preserve">.  This option </w:t>
      </w:r>
      <w:r w:rsidR="0018711B">
        <w:t xml:space="preserve">asks the user to specify the minimum </w:t>
      </w:r>
      <w:r w:rsidR="00562BEE">
        <w:t>star</w:t>
      </w:r>
      <w:r w:rsidR="0018711B">
        <w:t xml:space="preserve"> rating required.  </w:t>
      </w:r>
      <w:r w:rsidR="00562BEE">
        <w:t>It then</w:t>
      </w:r>
      <w:r w:rsidR="006108FE">
        <w:t xml:space="preserve"> </w:t>
      </w:r>
      <w:r w:rsidR="00EA53E3">
        <w:t xml:space="preserve">prints the </w:t>
      </w:r>
      <w:r>
        <w:t xml:space="preserve">names of </w:t>
      </w:r>
      <w:r w:rsidR="00EA53E3">
        <w:t xml:space="preserve">the </w:t>
      </w:r>
      <w:r w:rsidR="005B2634">
        <w:t>hotels</w:t>
      </w:r>
      <w:r>
        <w:t xml:space="preserve"> </w:t>
      </w:r>
      <w:r w:rsidR="0018711B">
        <w:t xml:space="preserve">that have at least this star rating </w:t>
      </w:r>
      <w:r w:rsidR="005B2634">
        <w:t xml:space="preserve">and </w:t>
      </w:r>
      <w:r w:rsidR="0018711B">
        <w:t xml:space="preserve">shows </w:t>
      </w:r>
      <w:r w:rsidR="005B2634">
        <w:t xml:space="preserve">the prices for a one </w:t>
      </w:r>
      <w:r w:rsidR="00562BEE">
        <w:t>night stay</w:t>
      </w:r>
      <w:r w:rsidR="0018711B">
        <w:t>.</w:t>
      </w:r>
      <w:r w:rsidR="00E1555D">
        <w:t xml:space="preserve">  </w:t>
      </w:r>
      <w:r w:rsidR="009410E6">
        <w:t>The user should be informed if no hotels satisfied the criteria.</w:t>
      </w:r>
    </w:p>
    <w:p w14:paraId="07C994AD" w14:textId="77777777" w:rsidR="00CC56C1" w:rsidRDefault="00CC56C1" w:rsidP="00793613">
      <w:r>
        <w:t>You should validate the user input.</w:t>
      </w:r>
      <w:r w:rsidR="003A6160">
        <w:t xml:space="preserve">  </w:t>
      </w:r>
    </w:p>
    <w:p w14:paraId="5B5971A9" w14:textId="77777777" w:rsidR="00793613" w:rsidRDefault="00793613" w:rsidP="00793613">
      <w:r>
        <w:t>The sample output is shown here:</w:t>
      </w:r>
    </w:p>
    <w:p w14:paraId="116A3ECF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Global Hotels Prices</w:t>
      </w:r>
    </w:p>
    <w:p w14:paraId="33F83995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54C5CD50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5B24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minimum number of stars required:</w:t>
      </w:r>
    </w:p>
    <w:p w14:paraId="2F4F4F31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09DDFD9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14188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Global Hotels Prices</w:t>
      </w:r>
    </w:p>
    <w:p w14:paraId="2C5BACA3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53FAC5D3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41CF9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Hotel Name </w:t>
      </w:r>
      <w:r>
        <w:rPr>
          <w:rFonts w:ascii="Consolas" w:hAnsi="Consolas" w:cs="Consolas"/>
          <w:color w:val="000000"/>
          <w:sz w:val="20"/>
          <w:szCs w:val="20"/>
        </w:rPr>
        <w:tab/>
        <w:t>One Night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856D3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</w:rPr>
        <w:tab/>
        <w:t>---------</w:t>
      </w:r>
    </w:p>
    <w:p w14:paraId="49079260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Avon Rose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14:paraId="42874FC8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Cherry Tree</w:t>
      </w:r>
      <w:r>
        <w:rPr>
          <w:rFonts w:ascii="Consolas" w:hAnsi="Consolas" w:cs="Consolas"/>
          <w:color w:val="000000"/>
          <w:sz w:val="20"/>
          <w:szCs w:val="20"/>
        </w:rPr>
        <w:tab/>
        <w:t>120</w:t>
      </w:r>
    </w:p>
    <w:p w14:paraId="5C0C7C81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River Lodge</w:t>
      </w:r>
      <w:r>
        <w:rPr>
          <w:rFonts w:ascii="Consolas" w:hAnsi="Consolas" w:cs="Consolas"/>
          <w:color w:val="000000"/>
          <w:sz w:val="20"/>
          <w:szCs w:val="20"/>
        </w:rPr>
        <w:tab/>
        <w:t>200</w:t>
      </w:r>
    </w:p>
    <w:p w14:paraId="66113A53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Gold Coast</w:t>
      </w:r>
      <w:r>
        <w:rPr>
          <w:rFonts w:ascii="Consolas" w:hAnsi="Consolas" w:cs="Consolas"/>
          <w:color w:val="000000"/>
          <w:sz w:val="20"/>
          <w:szCs w:val="20"/>
        </w:rPr>
        <w:tab/>
        <w:t>80</w:t>
      </w:r>
    </w:p>
    <w:p w14:paraId="3DF77DB6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Tops</w:t>
      </w:r>
      <w:r>
        <w:rPr>
          <w:rFonts w:ascii="Consolas" w:hAnsi="Consolas" w:cs="Consolas"/>
          <w:color w:val="000000"/>
          <w:sz w:val="20"/>
          <w:szCs w:val="20"/>
        </w:rPr>
        <w:tab/>
        <w:t>80</w:t>
      </w:r>
    </w:p>
    <w:p w14:paraId="5A9E76BF" w14:textId="77777777" w:rsid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E701B" w14:textId="77777777" w:rsidR="00E1555D" w:rsidRPr="0070137A" w:rsidRDefault="00E97753" w:rsidP="00E97753">
      <w:pPr>
        <w:pStyle w:val="Heading2"/>
        <w:rPr>
          <w:b w:val="0"/>
          <w:sz w:val="24"/>
          <w:szCs w:val="24"/>
        </w:rPr>
      </w:pPr>
      <w:r w:rsidRPr="0070137A">
        <w:rPr>
          <w:rFonts w:ascii="Consolas" w:hAnsi="Consolas" w:cs="Consolas"/>
          <w:b w:val="0"/>
          <w:color w:val="000000"/>
          <w:sz w:val="20"/>
          <w:szCs w:val="20"/>
        </w:rPr>
        <w:t>Press Return to continue</w:t>
      </w:r>
    </w:p>
    <w:p w14:paraId="525F72CE" w14:textId="77777777" w:rsidR="00777B6E" w:rsidRPr="00377713" w:rsidRDefault="00777B6E" w:rsidP="00F47E06">
      <w:pPr>
        <w:pStyle w:val="Heading2"/>
        <w:rPr>
          <w:b w:val="0"/>
          <w:bCs/>
          <w:iCs w:val="0"/>
          <w:sz w:val="24"/>
          <w:szCs w:val="24"/>
        </w:rPr>
      </w:pPr>
      <w:r>
        <w:rPr>
          <w:sz w:val="24"/>
          <w:szCs w:val="24"/>
        </w:rPr>
        <w:t xml:space="preserve">Question 2 - </w:t>
      </w:r>
      <w:r w:rsidR="00E97753">
        <w:rPr>
          <w:sz w:val="24"/>
          <w:szCs w:val="24"/>
        </w:rPr>
        <w:t xml:space="preserve">Display All with </w:t>
      </w:r>
      <w:r w:rsidR="004705C1">
        <w:rPr>
          <w:sz w:val="24"/>
          <w:szCs w:val="24"/>
        </w:rPr>
        <w:t xml:space="preserve">Star Rating </w:t>
      </w:r>
      <w:r w:rsidRPr="00377713">
        <w:rPr>
          <w:rStyle w:val="IntenseEmphasis"/>
          <w:sz w:val="24"/>
          <w:szCs w:val="24"/>
        </w:rPr>
        <w:tab/>
      </w:r>
      <w:r w:rsidR="00EA53E3">
        <w:rPr>
          <w:sz w:val="24"/>
          <w:szCs w:val="24"/>
        </w:rPr>
        <w:tab/>
        <w:t>(2</w:t>
      </w:r>
      <w:r w:rsidR="00562BEE">
        <w:rPr>
          <w:sz w:val="24"/>
          <w:szCs w:val="24"/>
        </w:rPr>
        <w:t>0</w:t>
      </w:r>
      <w:r w:rsidRPr="00377713">
        <w:rPr>
          <w:sz w:val="24"/>
          <w:szCs w:val="24"/>
        </w:rPr>
        <w:t xml:space="preserve"> marks)</w:t>
      </w:r>
    </w:p>
    <w:p w14:paraId="32C42F1D" w14:textId="77777777" w:rsidR="007323B8" w:rsidRDefault="007323B8" w:rsidP="007323B8"/>
    <w:p w14:paraId="2B50430E" w14:textId="77777777" w:rsidR="004705C1" w:rsidRDefault="007323B8" w:rsidP="007323B8">
      <w:r w:rsidRPr="00562BEE">
        <w:rPr>
          <w:u w:val="single"/>
        </w:rPr>
        <w:t>Complete</w:t>
      </w:r>
      <w:r>
        <w:t xml:space="preserve"> the method   </w:t>
      </w:r>
      <w:proofErr w:type="spellStart"/>
      <w:r w:rsidR="00FA3341">
        <w:rPr>
          <w:rFonts w:ascii="Consolas" w:hAnsi="Consolas" w:cs="Consolas"/>
          <w:color w:val="000000"/>
          <w:sz w:val="20"/>
          <w:szCs w:val="20"/>
          <w:highlight w:val="lightGray"/>
        </w:rPr>
        <w:t>displayStars</w:t>
      </w:r>
      <w:proofErr w:type="spellEnd"/>
      <w:r w:rsidR="005B2634">
        <w:rPr>
          <w:rFonts w:ascii="Consolas" w:hAnsi="Consolas" w:cs="Consolas"/>
          <w:color w:val="000000"/>
          <w:sz w:val="20"/>
          <w:szCs w:val="20"/>
        </w:rPr>
        <w:t xml:space="preserve">.  </w:t>
      </w:r>
    </w:p>
    <w:p w14:paraId="4129298E" w14:textId="77777777" w:rsidR="0091697D" w:rsidRDefault="005B2634">
      <w:pPr>
        <w:spacing w:after="0" w:line="240" w:lineRule="auto"/>
      </w:pPr>
      <w:r>
        <w:t>Display a list of</w:t>
      </w:r>
      <w:r w:rsidR="0018711B">
        <w:t xml:space="preserve"> all </w:t>
      </w:r>
      <w:r>
        <w:t xml:space="preserve"> hotels </w:t>
      </w:r>
      <w:r w:rsidR="00E97753">
        <w:t xml:space="preserve">with </w:t>
      </w:r>
      <w:r w:rsidR="0018711B">
        <w:t xml:space="preserve">the nightly rate </w:t>
      </w:r>
      <w:r w:rsidR="00E97753">
        <w:t xml:space="preserve">and </w:t>
      </w:r>
      <w:r>
        <w:t xml:space="preserve"> a visual representation of the number of stars award</w:t>
      </w:r>
      <w:r w:rsidR="00562BEE">
        <w:t>ed  to</w:t>
      </w:r>
      <w:r w:rsidR="00E97753">
        <w:t xml:space="preserve"> </w:t>
      </w:r>
      <w:r>
        <w:t xml:space="preserve"> </w:t>
      </w:r>
      <w:r w:rsidR="00E97753">
        <w:t>each</w:t>
      </w:r>
      <w:r>
        <w:t xml:space="preserve"> hotel</w:t>
      </w:r>
      <w:r w:rsidR="00E97753">
        <w:t>.</w:t>
      </w:r>
      <w:r w:rsidR="0091697D">
        <w:t xml:space="preserve">   </w:t>
      </w:r>
    </w:p>
    <w:p w14:paraId="632C12A3" w14:textId="77777777" w:rsidR="0091697D" w:rsidRDefault="0091697D">
      <w:pPr>
        <w:spacing w:after="0" w:line="240" w:lineRule="auto"/>
      </w:pPr>
    </w:p>
    <w:p w14:paraId="2CD3E031" w14:textId="77777777" w:rsidR="0091697D" w:rsidRDefault="0091697D" w:rsidP="0091697D">
      <w:pPr>
        <w:spacing w:after="0" w:line="240" w:lineRule="auto"/>
      </w:pPr>
      <w:r>
        <w:lastRenderedPageBreak/>
        <w:t xml:space="preserve">You should   </w:t>
      </w:r>
      <w:r w:rsidR="00562BEE">
        <w:t>include</w:t>
      </w:r>
      <w:r>
        <w:t xml:space="preserve"> a method  to generate a string of  *s  to represent the star rat</w:t>
      </w:r>
      <w:r w:rsidR="009410E6">
        <w:t>ing:</w:t>
      </w:r>
    </w:p>
    <w:p w14:paraId="574C7DA2" w14:textId="77777777" w:rsidR="009410E6" w:rsidRDefault="009410E6" w:rsidP="0091697D">
      <w:pPr>
        <w:spacing w:after="0" w:line="240" w:lineRule="auto"/>
      </w:pPr>
    </w:p>
    <w:p w14:paraId="2C7C94C8" w14:textId="77777777" w:rsidR="0091697D" w:rsidRPr="0091697D" w:rsidRDefault="0091697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1697D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91697D">
        <w:rPr>
          <w:rFonts w:ascii="Consolas" w:hAnsi="Consolas" w:cs="Consolas"/>
          <w:sz w:val="20"/>
          <w:szCs w:val="20"/>
        </w:rPr>
        <w:t>generateStars</w:t>
      </w:r>
      <w:proofErr w:type="spellEnd"/>
      <w:r w:rsidRPr="0091697D">
        <w:rPr>
          <w:rFonts w:ascii="Consolas" w:hAnsi="Consolas" w:cs="Consolas"/>
          <w:sz w:val="20"/>
          <w:szCs w:val="20"/>
        </w:rPr>
        <w:t>(</w:t>
      </w:r>
      <w:proofErr w:type="spellStart"/>
      <w:r w:rsidRPr="0091697D">
        <w:rPr>
          <w:rFonts w:ascii="Consolas" w:hAnsi="Consolas" w:cs="Consolas"/>
          <w:sz w:val="20"/>
          <w:szCs w:val="20"/>
        </w:rPr>
        <w:t>int</w:t>
      </w:r>
      <w:proofErr w:type="spellEnd"/>
      <w:r w:rsidRPr="0091697D">
        <w:rPr>
          <w:rFonts w:ascii="Consolas" w:hAnsi="Consolas" w:cs="Consolas"/>
          <w:sz w:val="20"/>
          <w:szCs w:val="20"/>
        </w:rPr>
        <w:t xml:space="preserve"> n) </w:t>
      </w:r>
    </w:p>
    <w:p w14:paraId="426489D5" w14:textId="77777777" w:rsidR="0091697D" w:rsidRDefault="0091697D">
      <w:pPr>
        <w:spacing w:after="0" w:line="240" w:lineRule="auto"/>
      </w:pPr>
    </w:p>
    <w:p w14:paraId="26088DAB" w14:textId="77777777" w:rsidR="00E97753" w:rsidRDefault="00E97753">
      <w:pPr>
        <w:spacing w:after="0" w:line="240" w:lineRule="auto"/>
      </w:pPr>
    </w:p>
    <w:p w14:paraId="312F9211" w14:textId="77777777" w:rsidR="00E97753" w:rsidRDefault="00E97753" w:rsidP="00E97753">
      <w:r>
        <w:t>The sample output is shown here:</w:t>
      </w:r>
    </w:p>
    <w:p w14:paraId="090371D1" w14:textId="77777777" w:rsidR="00E97753" w:rsidRDefault="00E97753">
      <w:pPr>
        <w:spacing w:after="0" w:line="240" w:lineRule="auto"/>
      </w:pPr>
    </w:p>
    <w:p w14:paraId="64321805" w14:textId="77777777" w:rsidR="008B7AD1" w:rsidRDefault="008B7AD1" w:rsidP="008B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Global Hotels</w:t>
      </w:r>
    </w:p>
    <w:p w14:paraId="70D06163" w14:textId="77777777" w:rsidR="005B2634" w:rsidRDefault="008B7AD1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</w:t>
      </w:r>
      <w:r w:rsidR="005B2634">
        <w:rPr>
          <w:rFonts w:ascii="Consolas" w:hAnsi="Consolas" w:cs="Consolas"/>
          <w:color w:val="000000"/>
          <w:sz w:val="20"/>
          <w:szCs w:val="20"/>
        </w:rPr>
        <w:t>-------</w:t>
      </w:r>
    </w:p>
    <w:p w14:paraId="0535108C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88ED1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Hotel Name </w:t>
      </w:r>
      <w:r>
        <w:rPr>
          <w:rFonts w:ascii="Consolas" w:hAnsi="Consolas" w:cs="Consolas"/>
          <w:color w:val="000000"/>
          <w:sz w:val="20"/>
          <w:szCs w:val="20"/>
        </w:rPr>
        <w:tab/>
        <w:t>Grade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1BDE77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</w:rPr>
        <w:tab/>
        <w:t>-----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23C58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Avon Rose</w:t>
      </w:r>
      <w:r>
        <w:rPr>
          <w:rFonts w:ascii="Consolas" w:hAnsi="Consolas" w:cs="Consolas"/>
          <w:color w:val="000000"/>
          <w:sz w:val="20"/>
          <w:szCs w:val="20"/>
        </w:rPr>
        <w:tab/>
        <w:t>***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1CFE3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Cherry Tree</w:t>
      </w:r>
      <w:r>
        <w:rPr>
          <w:rFonts w:ascii="Consolas" w:hAnsi="Consolas" w:cs="Consolas"/>
          <w:color w:val="000000"/>
          <w:sz w:val="20"/>
          <w:szCs w:val="20"/>
        </w:rPr>
        <w:tab/>
        <w:t>***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12217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River Lodge</w:t>
      </w:r>
      <w:r>
        <w:rPr>
          <w:rFonts w:ascii="Consolas" w:hAnsi="Consolas" w:cs="Consolas"/>
          <w:color w:val="000000"/>
          <w:sz w:val="20"/>
          <w:szCs w:val="20"/>
        </w:rPr>
        <w:tab/>
        <w:t>****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5920A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Gold Coast</w:t>
      </w:r>
      <w:r>
        <w:rPr>
          <w:rFonts w:ascii="Consolas" w:hAnsi="Consolas" w:cs="Consolas"/>
          <w:color w:val="000000"/>
          <w:sz w:val="20"/>
          <w:szCs w:val="20"/>
        </w:rPr>
        <w:tab/>
        <w:t>****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9060A0" w14:textId="77777777" w:rsidR="00EF6587" w:rsidRDefault="005B2634" w:rsidP="005B2634">
      <w:pPr>
        <w:spacing w:after="0" w:line="240" w:lineRule="auto"/>
      </w:pPr>
      <w:r w:rsidRPr="731851F4">
        <w:rPr>
          <w:rFonts w:ascii="Consolas" w:eastAsia="Consolas" w:hAnsi="Consolas" w:cs="Consolas"/>
          <w:color w:val="000000"/>
          <w:sz w:val="20"/>
          <w:szCs w:val="20"/>
        </w:rPr>
        <w:t>White Tops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731851F4">
        <w:rPr>
          <w:rFonts w:ascii="Consolas" w:eastAsia="Consolas" w:hAnsi="Consolas" w:cs="Consolas"/>
          <w:color w:val="000000"/>
          <w:sz w:val="20"/>
          <w:szCs w:val="20"/>
        </w:rPr>
        <w:t>**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7AF8C" w14:textId="77777777" w:rsidR="00D703B3" w:rsidRDefault="00D703B3" w:rsidP="00D7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64409" w14:textId="77777777" w:rsidR="00D703B3" w:rsidRPr="0070137A" w:rsidRDefault="00D703B3" w:rsidP="00D703B3">
      <w:pPr>
        <w:pStyle w:val="Heading2"/>
        <w:rPr>
          <w:b w:val="0"/>
          <w:sz w:val="24"/>
          <w:szCs w:val="24"/>
        </w:rPr>
      </w:pPr>
      <w:r w:rsidRPr="0070137A">
        <w:rPr>
          <w:rFonts w:ascii="Consolas" w:hAnsi="Consolas" w:cs="Consolas"/>
          <w:b w:val="0"/>
          <w:color w:val="000000"/>
          <w:sz w:val="20"/>
          <w:szCs w:val="20"/>
        </w:rPr>
        <w:t>Press Return to continue</w:t>
      </w:r>
    </w:p>
    <w:p w14:paraId="231CCD43" w14:textId="77777777" w:rsidR="003735D7" w:rsidRDefault="003735D7" w:rsidP="003735D7"/>
    <w:p w14:paraId="22FB3B77" w14:textId="77777777" w:rsidR="005B2634" w:rsidRPr="003E00D9" w:rsidRDefault="005B2634" w:rsidP="005B2634">
      <w:pPr>
        <w:pStyle w:val="Heading3"/>
      </w:pPr>
      <w:r w:rsidRPr="003E00D9">
        <w:t xml:space="preserve">Question 3 - </w:t>
      </w:r>
      <w:r w:rsidRPr="003E00D9">
        <w:tab/>
      </w:r>
      <w:r w:rsidR="004364EA">
        <w:t xml:space="preserve">Find the </w:t>
      </w:r>
      <w:r w:rsidRPr="731851F4">
        <w:rPr>
          <w:rStyle w:val="IntenseEmphasis"/>
          <w:b/>
          <w:bCs/>
          <w:i w:val="0"/>
          <w:color w:val="auto"/>
        </w:rPr>
        <w:t xml:space="preserve">Cheapest </w:t>
      </w:r>
      <w:r w:rsidR="006108FE" w:rsidRPr="731851F4">
        <w:rPr>
          <w:rStyle w:val="IntenseEmphasis"/>
          <w:b/>
          <w:bCs/>
          <w:i w:val="0"/>
          <w:color w:val="auto"/>
        </w:rPr>
        <w:t>One</w:t>
      </w:r>
      <w:r w:rsidRPr="731851F4">
        <w:rPr>
          <w:rStyle w:val="IntenseEmphasis"/>
          <w:b/>
          <w:bCs/>
          <w:i w:val="0"/>
          <w:color w:val="auto"/>
        </w:rPr>
        <w:t xml:space="preserve"> Night Stay</w:t>
      </w:r>
      <w:r w:rsidR="004364EA">
        <w:tab/>
      </w:r>
      <w:r w:rsidR="731851F4" w:rsidRPr="731851F4">
        <w:rPr>
          <w:rStyle w:val="IntenseEmphasis"/>
          <w:b/>
          <w:bCs/>
          <w:i w:val="0"/>
          <w:color w:val="auto"/>
        </w:rPr>
        <w:t xml:space="preserve"> </w:t>
      </w:r>
      <w:r w:rsidR="004364EA">
        <w:tab/>
      </w:r>
      <w:r>
        <w:t>(2</w:t>
      </w:r>
      <w:r w:rsidR="002A4331">
        <w:t>0</w:t>
      </w:r>
      <w:r w:rsidRPr="003E00D9">
        <w:t xml:space="preserve"> marks)</w:t>
      </w:r>
    </w:p>
    <w:p w14:paraId="1B24F995" w14:textId="77777777" w:rsidR="005B2634" w:rsidRDefault="005B2634" w:rsidP="005B2634">
      <w:pPr>
        <w:rPr>
          <w:lang w:val="en-GB" w:eastAsia="en-GB"/>
        </w:rPr>
      </w:pPr>
    </w:p>
    <w:p w14:paraId="74878931" w14:textId="77777777" w:rsidR="006108FE" w:rsidRPr="00972B90" w:rsidRDefault="0091697D" w:rsidP="005B2634">
      <w:r>
        <w:rPr>
          <w:u w:val="single"/>
          <w:lang w:val="en-GB" w:eastAsia="en-GB"/>
        </w:rPr>
        <w:t>Write</w:t>
      </w:r>
      <w:r w:rsidR="00972B90" w:rsidRPr="002A4331">
        <w:rPr>
          <w:lang w:val="en-GB" w:eastAsia="en-GB"/>
        </w:rPr>
        <w:t xml:space="preserve"> </w:t>
      </w:r>
      <w:proofErr w:type="gramStart"/>
      <w:r w:rsidR="00972B90" w:rsidRPr="002A4331">
        <w:rPr>
          <w:lang w:val="en-GB" w:eastAsia="en-GB"/>
        </w:rPr>
        <w:t>t</w:t>
      </w:r>
      <w:r w:rsidR="00972B90" w:rsidRPr="00972B90">
        <w:rPr>
          <w:lang w:val="en-GB" w:eastAsia="en-GB"/>
        </w:rPr>
        <w:t>he  method</w:t>
      </w:r>
      <w:proofErr w:type="gramEnd"/>
      <w:r w:rsidR="00562BEE">
        <w:rPr>
          <w:lang w:val="en-GB" w:eastAsia="en-GB"/>
        </w:rPr>
        <w:t xml:space="preserve"> </w:t>
      </w:r>
      <w:r w:rsidR="00972B90" w:rsidRPr="00972B90">
        <w:rPr>
          <w:lang w:val="en-GB" w:eastAsia="en-GB"/>
        </w:rPr>
        <w:t xml:space="preserve"> </w:t>
      </w:r>
      <w:proofErr w:type="spellStart"/>
      <w:r w:rsidR="00972B90" w:rsidRPr="00972B90">
        <w:rPr>
          <w:rFonts w:ascii="Consolas" w:hAnsi="Consolas" w:cs="Consolas"/>
          <w:color w:val="000000"/>
          <w:sz w:val="20"/>
          <w:szCs w:val="20"/>
        </w:rPr>
        <w:t>displayCheapestForOneNight</w:t>
      </w:r>
      <w:proofErr w:type="spellEnd"/>
      <w:r w:rsidR="00972B90" w:rsidRPr="00972B90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972B90" w:rsidRPr="00972B90">
        <w:t xml:space="preserve">This method finds the </w:t>
      </w:r>
      <w:r w:rsidR="00972B90">
        <w:t>hot</w:t>
      </w:r>
      <w:r w:rsidR="0018711B">
        <w:t xml:space="preserve">el with the cheapest night rate.  It </w:t>
      </w:r>
      <w:r w:rsidR="00972B90">
        <w:t xml:space="preserve">prints out the </w:t>
      </w:r>
      <w:r w:rsidR="0018711B">
        <w:t xml:space="preserve">cheapest </w:t>
      </w:r>
      <w:r w:rsidR="00972B90">
        <w:t>hotel rate and the name of the hotel</w:t>
      </w:r>
      <w:r w:rsidR="0018711B">
        <w:t xml:space="preserve"> offering this rate</w:t>
      </w:r>
      <w:r w:rsidR="005070C0">
        <w:t>.  If two or</w:t>
      </w:r>
      <w:r w:rsidR="00972B90">
        <w:t xml:space="preserve"> more hotels qualify they are all listed.</w:t>
      </w:r>
    </w:p>
    <w:p w14:paraId="0EA70242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Hotel Booking Prices</w:t>
      </w:r>
    </w:p>
    <w:p w14:paraId="380E4F5B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18072470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D9003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cheapest hotel(s) for </w:t>
      </w:r>
      <w:r w:rsidR="00E97753">
        <w:rPr>
          <w:rFonts w:ascii="Consolas" w:hAnsi="Consolas" w:cs="Consolas"/>
          <w:color w:val="000000"/>
          <w:sz w:val="20"/>
          <w:szCs w:val="20"/>
        </w:rPr>
        <w:t>one</w:t>
      </w:r>
      <w:r w:rsidR="00562BEE">
        <w:rPr>
          <w:rFonts w:ascii="Consolas" w:hAnsi="Consolas" w:cs="Consolas"/>
          <w:color w:val="000000"/>
          <w:sz w:val="20"/>
          <w:szCs w:val="20"/>
        </w:rPr>
        <w:t xml:space="preserve"> night</w:t>
      </w:r>
      <w:r>
        <w:rPr>
          <w:rFonts w:ascii="Consolas" w:hAnsi="Consolas" w:cs="Consolas"/>
          <w:color w:val="000000"/>
          <w:sz w:val="20"/>
          <w:szCs w:val="20"/>
        </w:rPr>
        <w:t xml:space="preserve"> at 80 are:</w:t>
      </w:r>
    </w:p>
    <w:p w14:paraId="545AAD30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2EC12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Gold Coast</w:t>
      </w:r>
    </w:p>
    <w:p w14:paraId="2C173C04" w14:textId="77777777" w:rsidR="005B2634" w:rsidRDefault="005B2634" w:rsidP="005B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Tops</w:t>
      </w:r>
    </w:p>
    <w:p w14:paraId="12663841" w14:textId="77777777" w:rsidR="00D703B3" w:rsidRDefault="00D703B3" w:rsidP="00D7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8BE12" w14:textId="77777777" w:rsidR="00D703B3" w:rsidRPr="0070137A" w:rsidRDefault="00D703B3" w:rsidP="00D703B3">
      <w:pPr>
        <w:pStyle w:val="Heading2"/>
        <w:rPr>
          <w:b w:val="0"/>
          <w:sz w:val="24"/>
          <w:szCs w:val="24"/>
        </w:rPr>
      </w:pPr>
      <w:r w:rsidRPr="0070137A">
        <w:rPr>
          <w:rFonts w:ascii="Consolas" w:hAnsi="Consolas" w:cs="Consolas"/>
          <w:b w:val="0"/>
          <w:color w:val="000000"/>
          <w:sz w:val="20"/>
          <w:szCs w:val="20"/>
        </w:rPr>
        <w:t>Press Return to continue</w:t>
      </w:r>
    </w:p>
    <w:p w14:paraId="76F0BC09" w14:textId="77777777" w:rsidR="005B2634" w:rsidRPr="005B2634" w:rsidRDefault="005B2634" w:rsidP="005B2634">
      <w:pPr>
        <w:rPr>
          <w:lang w:val="en-GB" w:eastAsia="en-GB"/>
        </w:rPr>
      </w:pPr>
    </w:p>
    <w:p w14:paraId="0C6A9D15" w14:textId="77777777" w:rsidR="00A028F4" w:rsidRPr="003E00D9" w:rsidRDefault="005B2634" w:rsidP="004705C1">
      <w:pPr>
        <w:pStyle w:val="Heading3"/>
      </w:pPr>
      <w:r>
        <w:t xml:space="preserve">Question 4 - </w:t>
      </w:r>
      <w:r w:rsidR="00A028F4" w:rsidRPr="003E00D9">
        <w:tab/>
      </w:r>
      <w:r w:rsidR="00413424" w:rsidRPr="731851F4">
        <w:rPr>
          <w:rStyle w:val="IntenseEmphasis"/>
          <w:b/>
          <w:bCs/>
          <w:i w:val="0"/>
          <w:color w:val="auto"/>
        </w:rPr>
        <w:t xml:space="preserve">Add New </w:t>
      </w:r>
      <w:proofErr w:type="gramStart"/>
      <w:r w:rsidR="00413424" w:rsidRPr="731851F4">
        <w:rPr>
          <w:rStyle w:val="IntenseEmphasis"/>
          <w:b/>
          <w:bCs/>
          <w:i w:val="0"/>
          <w:color w:val="auto"/>
        </w:rPr>
        <w:t xml:space="preserve">Hotel </w:t>
      </w:r>
      <w:r w:rsidRPr="731851F4">
        <w:rPr>
          <w:rStyle w:val="IntenseEmphasis"/>
          <w:b/>
          <w:bCs/>
          <w:i w:val="0"/>
          <w:color w:val="auto"/>
        </w:rPr>
        <w:t xml:space="preserve"> Details</w:t>
      </w:r>
      <w:proofErr w:type="gramEnd"/>
      <w:r w:rsidRPr="731851F4">
        <w:rPr>
          <w:rStyle w:val="IntenseEmphasis"/>
          <w:b/>
          <w:bCs/>
          <w:i w:val="0"/>
          <w:color w:val="auto"/>
        </w:rPr>
        <w:t xml:space="preserve"> </w:t>
      </w:r>
      <w:r w:rsidR="00413424" w:rsidRPr="731851F4">
        <w:rPr>
          <w:rStyle w:val="IntenseEmphasis"/>
          <w:b/>
          <w:bCs/>
          <w:i w:val="0"/>
          <w:color w:val="auto"/>
        </w:rPr>
        <w:t>From a File</w:t>
      </w:r>
      <w:r w:rsidR="00A028F4" w:rsidRPr="003E00D9">
        <w:tab/>
      </w:r>
      <w:r w:rsidR="731851F4" w:rsidRPr="731851F4">
        <w:rPr>
          <w:rStyle w:val="IntenseEmphasis"/>
          <w:b/>
          <w:bCs/>
          <w:i w:val="0"/>
          <w:color w:val="auto"/>
        </w:rPr>
        <w:t xml:space="preserve"> </w:t>
      </w:r>
      <w:r w:rsidR="00A028F4" w:rsidRPr="003E00D9">
        <w:tab/>
      </w:r>
      <w:r>
        <w:t>(</w:t>
      </w:r>
      <w:r w:rsidR="0091697D">
        <w:t>2</w:t>
      </w:r>
      <w:r w:rsidR="002A4331">
        <w:t>0</w:t>
      </w:r>
      <w:r w:rsidR="00A028F4" w:rsidRPr="003E00D9">
        <w:t xml:space="preserve"> marks)</w:t>
      </w:r>
    </w:p>
    <w:p w14:paraId="7118F330" w14:textId="77777777" w:rsidR="007323B8" w:rsidRDefault="007323B8" w:rsidP="00A46F79">
      <w:pPr>
        <w:rPr>
          <w:u w:val="single"/>
        </w:rPr>
      </w:pPr>
    </w:p>
    <w:p w14:paraId="653659FE" w14:textId="77777777" w:rsidR="007323B8" w:rsidRDefault="0091697D" w:rsidP="00A46F79">
      <w:r w:rsidRPr="0070137A">
        <w:rPr>
          <w:u w:val="single"/>
        </w:rPr>
        <w:t>Write</w:t>
      </w:r>
      <w:r w:rsidRPr="0091697D">
        <w:t xml:space="preserve"> </w:t>
      </w:r>
      <w:r w:rsidR="00972B90" w:rsidRPr="0091697D">
        <w:t>the</w:t>
      </w:r>
      <w:r w:rsidR="00562BEE">
        <w:t xml:space="preserve"> </w:t>
      </w:r>
      <w:r w:rsidR="00A46F79">
        <w:t xml:space="preserve">method </w:t>
      </w:r>
      <w:proofErr w:type="spellStart"/>
      <w:r w:rsidR="003735D7">
        <w:rPr>
          <w:rFonts w:ascii="Consolas" w:hAnsi="Consolas" w:cs="Consolas"/>
          <w:color w:val="000000"/>
          <w:sz w:val="20"/>
          <w:szCs w:val="20"/>
          <w:highlight w:val="lightGray"/>
        </w:rPr>
        <w:t>updateFromFile</w:t>
      </w:r>
      <w:proofErr w:type="spellEnd"/>
      <w:r w:rsidR="009410E6">
        <w:rPr>
          <w:color w:val="000000"/>
        </w:rPr>
        <w:t xml:space="preserve">  which adds the details of a new hotel to the arrays.</w:t>
      </w:r>
    </w:p>
    <w:p w14:paraId="7127524B" w14:textId="77777777" w:rsidR="009410E6" w:rsidRDefault="00562BEE" w:rsidP="009410E6">
      <w:r>
        <w:t xml:space="preserve">The </w:t>
      </w:r>
      <w:r w:rsidR="003735D7">
        <w:t xml:space="preserve">program should load the details of a new hotel from the file  </w:t>
      </w:r>
      <w:r w:rsidR="003735D7" w:rsidRPr="00FC3E46">
        <w:rPr>
          <w:b/>
        </w:rPr>
        <w:t>HotelInfo.txt</w:t>
      </w:r>
      <w:r w:rsidR="003735D7">
        <w:t>.</w:t>
      </w:r>
      <w:r>
        <w:t xml:space="preserve">  </w:t>
      </w:r>
      <w:r w:rsidR="009410E6">
        <w:t>The file is available in Blackboard and should be placed in the project directory.</w:t>
      </w:r>
    </w:p>
    <w:p w14:paraId="0C8CEC1A" w14:textId="77777777" w:rsidR="0091697D" w:rsidRDefault="003735D7" w:rsidP="00A46F79">
      <w:r>
        <w:t xml:space="preserve">The file  contains </w:t>
      </w:r>
      <w:r w:rsidR="0091697D">
        <w:t>4 lines with the following information</w:t>
      </w:r>
    </w:p>
    <w:p w14:paraId="154A67CE" w14:textId="77777777" w:rsidR="0091697D" w:rsidRDefault="0091697D" w:rsidP="00562BEE">
      <w:pPr>
        <w:pStyle w:val="NoSpacing"/>
      </w:pPr>
      <w:r>
        <w:lastRenderedPageBreak/>
        <w:t xml:space="preserve">line 1:  </w:t>
      </w:r>
      <w:r w:rsidR="00562BEE">
        <w:tab/>
      </w:r>
      <w:r>
        <w:t xml:space="preserve"> </w:t>
      </w:r>
      <w:r w:rsidR="00562BEE">
        <w:t xml:space="preserve">the </w:t>
      </w:r>
      <w:r>
        <w:t>name of the hotel</w:t>
      </w:r>
    </w:p>
    <w:p w14:paraId="627D12D0" w14:textId="77777777" w:rsidR="0091697D" w:rsidRDefault="0091697D" w:rsidP="00562BEE">
      <w:pPr>
        <w:pStyle w:val="NoSpacing"/>
      </w:pPr>
      <w:r>
        <w:t xml:space="preserve">line 2: </w:t>
      </w:r>
      <w:r w:rsidR="00562BEE">
        <w:tab/>
      </w:r>
      <w:r>
        <w:t xml:space="preserve"> </w:t>
      </w:r>
      <w:r w:rsidR="003735D7">
        <w:t xml:space="preserve">the cost of </w:t>
      </w:r>
      <w:proofErr w:type="gramStart"/>
      <w:r w:rsidR="003735D7">
        <w:t>a  1</w:t>
      </w:r>
      <w:proofErr w:type="gramEnd"/>
      <w:r w:rsidR="003735D7">
        <w:t xml:space="preserve"> night </w:t>
      </w:r>
      <w:r w:rsidR="002A4331">
        <w:t xml:space="preserve">stay </w:t>
      </w:r>
    </w:p>
    <w:p w14:paraId="7347B29D" w14:textId="77777777" w:rsidR="0091697D" w:rsidRDefault="0091697D" w:rsidP="00562BEE">
      <w:pPr>
        <w:pStyle w:val="NoSpacing"/>
      </w:pPr>
      <w:r>
        <w:t xml:space="preserve">line 3: </w:t>
      </w:r>
      <w:r w:rsidR="00562BEE">
        <w:tab/>
      </w:r>
      <w:r>
        <w:t xml:space="preserve"> </w:t>
      </w:r>
      <w:r w:rsidR="003735D7">
        <w:t>the reductio</w:t>
      </w:r>
      <w:r>
        <w:t xml:space="preserve">n applied for a </w:t>
      </w:r>
      <w:proofErr w:type="gramStart"/>
      <w:r w:rsidR="00562BEE">
        <w:t>5</w:t>
      </w:r>
      <w:r>
        <w:t xml:space="preserve"> night</w:t>
      </w:r>
      <w:proofErr w:type="gramEnd"/>
      <w:r>
        <w:t xml:space="preserve"> stay </w:t>
      </w:r>
    </w:p>
    <w:p w14:paraId="209C374F" w14:textId="77777777" w:rsidR="003735D7" w:rsidRDefault="0091697D" w:rsidP="00562BEE">
      <w:pPr>
        <w:pStyle w:val="NoSpacing"/>
      </w:pPr>
      <w:r>
        <w:t xml:space="preserve">line 4: </w:t>
      </w:r>
      <w:r w:rsidR="00562BEE">
        <w:tab/>
        <w:t xml:space="preserve"> </w:t>
      </w:r>
      <w:r>
        <w:t xml:space="preserve">the </w:t>
      </w:r>
      <w:r w:rsidR="00562BEE">
        <w:t>star rating.</w:t>
      </w:r>
    </w:p>
    <w:p w14:paraId="2402985C" w14:textId="77777777" w:rsidR="00562BEE" w:rsidRDefault="00562BEE" w:rsidP="00562BEE">
      <w:pPr>
        <w:pStyle w:val="NoSpacing"/>
      </w:pPr>
    </w:p>
    <w:p w14:paraId="129BBFEA" w14:textId="77777777" w:rsidR="0091697D" w:rsidRDefault="0091697D" w:rsidP="00A46F79">
      <w:r>
        <w:t>If you open the file you will see the following information</w:t>
      </w:r>
    </w:p>
    <w:p w14:paraId="7C1E3A36" w14:textId="77777777" w:rsidR="003735D7" w:rsidRPr="0091697D" w:rsidRDefault="003735D7" w:rsidP="0037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97D">
        <w:rPr>
          <w:rFonts w:ascii="Consolas" w:hAnsi="Consolas" w:cs="Consolas"/>
          <w:sz w:val="20"/>
          <w:szCs w:val="20"/>
        </w:rPr>
        <w:t>Golden Mile</w:t>
      </w:r>
    </w:p>
    <w:p w14:paraId="2EAC3163" w14:textId="77777777" w:rsidR="003735D7" w:rsidRPr="0091697D" w:rsidRDefault="003735D7" w:rsidP="0037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97D">
        <w:rPr>
          <w:rFonts w:ascii="Consolas" w:hAnsi="Consolas" w:cs="Consolas"/>
          <w:sz w:val="20"/>
          <w:szCs w:val="20"/>
        </w:rPr>
        <w:t>80</w:t>
      </w:r>
    </w:p>
    <w:p w14:paraId="1EEF81E7" w14:textId="77777777" w:rsidR="003735D7" w:rsidRPr="0091697D" w:rsidRDefault="003735D7" w:rsidP="0037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697D">
        <w:rPr>
          <w:rFonts w:ascii="Consolas" w:hAnsi="Consolas" w:cs="Consolas"/>
          <w:sz w:val="20"/>
          <w:szCs w:val="20"/>
        </w:rPr>
        <w:t>40</w:t>
      </w:r>
    </w:p>
    <w:p w14:paraId="655733B6" w14:textId="77777777" w:rsidR="003735D7" w:rsidRPr="0091697D" w:rsidRDefault="003735D7" w:rsidP="003735D7">
      <w:r w:rsidRPr="0091697D">
        <w:rPr>
          <w:rFonts w:ascii="Consolas" w:hAnsi="Consolas" w:cs="Consolas"/>
          <w:sz w:val="20"/>
          <w:szCs w:val="20"/>
        </w:rPr>
        <w:t>1</w:t>
      </w:r>
    </w:p>
    <w:p w14:paraId="5D67C12E" w14:textId="77777777" w:rsidR="00D703B3" w:rsidRDefault="00D703B3" w:rsidP="00D7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AE969" w14:textId="77777777" w:rsidR="00F47E06" w:rsidRPr="00377713" w:rsidRDefault="00F47E06" w:rsidP="00F47E0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="005B2634">
        <w:rPr>
          <w:sz w:val="24"/>
          <w:szCs w:val="24"/>
        </w:rPr>
        <w:t>5</w:t>
      </w:r>
      <w:r w:rsidRPr="00377713">
        <w:rPr>
          <w:sz w:val="24"/>
          <w:szCs w:val="24"/>
        </w:rPr>
        <w:t xml:space="preserve"> - </w:t>
      </w:r>
      <w:r>
        <w:rPr>
          <w:sz w:val="24"/>
          <w:szCs w:val="24"/>
        </w:rPr>
        <w:tab/>
      </w:r>
      <w:r w:rsidR="00413424">
        <w:rPr>
          <w:sz w:val="24"/>
          <w:szCs w:val="24"/>
        </w:rPr>
        <w:t xml:space="preserve">Create </w:t>
      </w:r>
      <w:proofErr w:type="gramStart"/>
      <w:r w:rsidR="00413424">
        <w:rPr>
          <w:sz w:val="24"/>
          <w:szCs w:val="24"/>
        </w:rPr>
        <w:t>Flyers</w:t>
      </w:r>
      <w:r w:rsidR="00EA53E3">
        <w:rPr>
          <w:sz w:val="24"/>
          <w:szCs w:val="24"/>
        </w:rPr>
        <w:t xml:space="preserve">  </w:t>
      </w:r>
      <w:r w:rsidR="00EA53E3">
        <w:rPr>
          <w:sz w:val="24"/>
          <w:szCs w:val="24"/>
        </w:rPr>
        <w:tab/>
      </w:r>
      <w:proofErr w:type="gramEnd"/>
      <w:r w:rsidR="00EA53E3">
        <w:rPr>
          <w:sz w:val="24"/>
          <w:szCs w:val="24"/>
        </w:rPr>
        <w:tab/>
      </w:r>
      <w:r w:rsidR="00EA53E3">
        <w:rPr>
          <w:sz w:val="24"/>
          <w:szCs w:val="24"/>
        </w:rPr>
        <w:tab/>
      </w:r>
      <w:r w:rsidR="00413424">
        <w:rPr>
          <w:sz w:val="24"/>
          <w:szCs w:val="24"/>
        </w:rPr>
        <w:tab/>
      </w:r>
      <w:r w:rsidR="00413424">
        <w:rPr>
          <w:sz w:val="24"/>
          <w:szCs w:val="24"/>
        </w:rPr>
        <w:tab/>
      </w:r>
      <w:r w:rsidR="003735D7">
        <w:rPr>
          <w:sz w:val="24"/>
          <w:szCs w:val="24"/>
        </w:rPr>
        <w:t>(</w:t>
      </w:r>
      <w:r w:rsidR="0091697D">
        <w:rPr>
          <w:sz w:val="24"/>
          <w:szCs w:val="24"/>
        </w:rPr>
        <w:t>2</w:t>
      </w:r>
      <w:r w:rsidR="002A4331">
        <w:rPr>
          <w:sz w:val="24"/>
          <w:szCs w:val="24"/>
        </w:rPr>
        <w:t>0</w:t>
      </w:r>
      <w:r w:rsidRPr="00377713">
        <w:rPr>
          <w:sz w:val="24"/>
          <w:szCs w:val="24"/>
        </w:rPr>
        <w:t xml:space="preserve"> marks)</w:t>
      </w:r>
    </w:p>
    <w:p w14:paraId="508949F8" w14:textId="77777777" w:rsidR="00F47E06" w:rsidRDefault="00F47E06" w:rsidP="00F47E06">
      <w:pPr>
        <w:rPr>
          <w:lang w:val="en-GB" w:eastAsia="en-GB"/>
        </w:rPr>
      </w:pPr>
    </w:p>
    <w:p w14:paraId="3DE78D6E" w14:textId="77777777" w:rsidR="00E97753" w:rsidRDefault="00EA53E3" w:rsidP="00413424">
      <w:pPr>
        <w:rPr>
          <w:lang w:val="en-GB" w:eastAsia="en-GB"/>
        </w:rPr>
      </w:pPr>
      <w:r w:rsidRPr="0091697D">
        <w:rPr>
          <w:u w:val="single"/>
          <w:lang w:val="en-GB" w:eastAsia="en-GB"/>
        </w:rPr>
        <w:t>Write</w:t>
      </w:r>
      <w:r>
        <w:rPr>
          <w:lang w:val="en-GB" w:eastAsia="en-GB"/>
        </w:rPr>
        <w:t xml:space="preserve"> the method </w:t>
      </w:r>
      <w:proofErr w:type="spellStart"/>
      <w:r w:rsidR="00413424">
        <w:rPr>
          <w:rFonts w:ascii="Courier" w:hAnsi="Courier" w:cs="Courier New"/>
          <w:lang w:val="en-GB" w:eastAsia="en-GB"/>
        </w:rPr>
        <w:t>createFlyers</w:t>
      </w:r>
      <w:proofErr w:type="spellEnd"/>
      <w:r>
        <w:rPr>
          <w:lang w:val="en-GB" w:eastAsia="en-GB"/>
        </w:rPr>
        <w:t xml:space="preserve">.  </w:t>
      </w:r>
      <w:r w:rsidR="00C661E1">
        <w:rPr>
          <w:lang w:val="en-GB" w:eastAsia="en-GB"/>
        </w:rPr>
        <w:t xml:space="preserve">This creates one </w:t>
      </w:r>
      <w:r w:rsidR="00562BEE">
        <w:rPr>
          <w:lang w:val="en-GB" w:eastAsia="en-GB"/>
        </w:rPr>
        <w:t>file for</w:t>
      </w:r>
      <w:r w:rsidR="00413424">
        <w:rPr>
          <w:lang w:val="en-GB" w:eastAsia="en-GB"/>
        </w:rPr>
        <w:t xml:space="preserve"> </w:t>
      </w:r>
      <w:r w:rsidR="00413424" w:rsidRPr="00FC3E46">
        <w:rPr>
          <w:u w:val="single"/>
          <w:lang w:val="en-GB" w:eastAsia="en-GB"/>
        </w:rPr>
        <w:t>each</w:t>
      </w:r>
      <w:r w:rsidR="00413424">
        <w:rPr>
          <w:lang w:val="en-GB" w:eastAsia="en-GB"/>
        </w:rPr>
        <w:t xml:space="preserve"> hotel</w:t>
      </w:r>
      <w:r w:rsidR="00C661E1">
        <w:rPr>
          <w:lang w:val="en-GB" w:eastAsia="en-GB"/>
        </w:rPr>
        <w:t xml:space="preserve"> in the list.  </w:t>
      </w:r>
      <w:r w:rsidR="0091697D">
        <w:rPr>
          <w:lang w:val="en-GB" w:eastAsia="en-GB"/>
        </w:rPr>
        <w:t xml:space="preserve"> The name of </w:t>
      </w:r>
      <w:r w:rsidR="00562BEE">
        <w:rPr>
          <w:lang w:val="en-GB" w:eastAsia="en-GB"/>
        </w:rPr>
        <w:t>the hotel will</w:t>
      </w:r>
      <w:r w:rsidR="0091697D">
        <w:rPr>
          <w:lang w:val="en-GB" w:eastAsia="en-GB"/>
        </w:rPr>
        <w:t xml:space="preserve"> be used in the filename. </w:t>
      </w:r>
    </w:p>
    <w:p w14:paraId="772982BC" w14:textId="77777777" w:rsidR="0091697D" w:rsidRDefault="00413424" w:rsidP="00413424">
      <w:pPr>
        <w:rPr>
          <w:lang w:val="en-GB" w:eastAsia="en-GB"/>
        </w:rPr>
      </w:pPr>
      <w:r>
        <w:rPr>
          <w:lang w:val="en-GB" w:eastAsia="en-GB"/>
        </w:rPr>
        <w:t xml:space="preserve">Each file contains </w:t>
      </w:r>
      <w:proofErr w:type="gramStart"/>
      <w:r>
        <w:rPr>
          <w:lang w:val="en-GB" w:eastAsia="en-GB"/>
        </w:rPr>
        <w:t xml:space="preserve">the </w:t>
      </w:r>
      <w:r w:rsidR="00E97753">
        <w:rPr>
          <w:lang w:val="en-GB" w:eastAsia="en-GB"/>
        </w:rPr>
        <w:t xml:space="preserve"> details</w:t>
      </w:r>
      <w:proofErr w:type="gramEnd"/>
      <w:r w:rsidR="00E97753">
        <w:rPr>
          <w:lang w:val="en-GB" w:eastAsia="en-GB"/>
        </w:rPr>
        <w:t xml:space="preserve"> specific to </w:t>
      </w:r>
      <w:r w:rsidR="0091697D">
        <w:rPr>
          <w:lang w:val="en-GB" w:eastAsia="en-GB"/>
        </w:rPr>
        <w:t xml:space="preserve">one </w:t>
      </w:r>
      <w:r w:rsidR="00E97753">
        <w:rPr>
          <w:lang w:val="en-GB" w:eastAsia="en-GB"/>
        </w:rPr>
        <w:t xml:space="preserve"> hotel </w:t>
      </w:r>
      <w:r w:rsidR="0091697D">
        <w:rPr>
          <w:lang w:val="en-GB" w:eastAsia="en-GB"/>
        </w:rPr>
        <w:t>:</w:t>
      </w:r>
    </w:p>
    <w:p w14:paraId="0E8954F8" w14:textId="77777777" w:rsidR="0091697D" w:rsidRPr="0091697D" w:rsidRDefault="0091697D" w:rsidP="0091697D">
      <w:pPr>
        <w:pStyle w:val="ListParagraph"/>
        <w:numPr>
          <w:ilvl w:val="0"/>
          <w:numId w:val="23"/>
        </w:numPr>
        <w:rPr>
          <w:lang w:val="en-GB" w:eastAsia="en-GB"/>
        </w:rPr>
      </w:pPr>
      <w:proofErr w:type="gramStart"/>
      <w:r w:rsidRPr="0091697D">
        <w:rPr>
          <w:lang w:val="en-GB" w:eastAsia="en-GB"/>
        </w:rPr>
        <w:t>the  hotel</w:t>
      </w:r>
      <w:proofErr w:type="gramEnd"/>
      <w:r w:rsidRPr="0091697D">
        <w:rPr>
          <w:lang w:val="en-GB" w:eastAsia="en-GB"/>
        </w:rPr>
        <w:t xml:space="preserve"> name </w:t>
      </w:r>
    </w:p>
    <w:p w14:paraId="458D6C82" w14:textId="77777777" w:rsidR="0091697D" w:rsidRPr="0091697D" w:rsidRDefault="00562BEE" w:rsidP="0091697D">
      <w:pPr>
        <w:pStyle w:val="ListParagraph"/>
        <w:numPr>
          <w:ilvl w:val="0"/>
          <w:numId w:val="23"/>
        </w:numPr>
        <w:rPr>
          <w:lang w:val="en-GB" w:eastAsia="en-GB"/>
        </w:rPr>
      </w:pPr>
      <w:r>
        <w:rPr>
          <w:lang w:val="en-GB" w:eastAsia="en-GB"/>
        </w:rPr>
        <w:t>the star</w:t>
      </w:r>
      <w:r w:rsidR="0091697D" w:rsidRPr="0091697D">
        <w:rPr>
          <w:lang w:val="en-GB" w:eastAsia="en-GB"/>
        </w:rPr>
        <w:t xml:space="preserve"> rating for that hotel</w:t>
      </w:r>
    </w:p>
    <w:p w14:paraId="5D889CD4" w14:textId="77777777" w:rsidR="0091697D" w:rsidRPr="0091697D" w:rsidRDefault="0091697D" w:rsidP="0091697D">
      <w:pPr>
        <w:pStyle w:val="ListParagraph"/>
        <w:numPr>
          <w:ilvl w:val="0"/>
          <w:numId w:val="23"/>
        </w:numPr>
        <w:rPr>
          <w:lang w:val="en-GB" w:eastAsia="en-GB"/>
        </w:rPr>
      </w:pPr>
      <w:r w:rsidRPr="0091697D">
        <w:rPr>
          <w:lang w:val="en-GB" w:eastAsia="en-GB"/>
        </w:rPr>
        <w:t xml:space="preserve">the cost of a single night  </w:t>
      </w:r>
    </w:p>
    <w:p w14:paraId="5CF5568B" w14:textId="77777777" w:rsidR="0091697D" w:rsidRPr="0091697D" w:rsidRDefault="0091697D" w:rsidP="0091697D">
      <w:pPr>
        <w:pStyle w:val="ListParagraph"/>
        <w:numPr>
          <w:ilvl w:val="0"/>
          <w:numId w:val="23"/>
        </w:numPr>
        <w:rPr>
          <w:lang w:val="en-GB" w:eastAsia="en-GB"/>
        </w:rPr>
      </w:pPr>
      <w:r w:rsidRPr="0091697D">
        <w:rPr>
          <w:lang w:val="en-GB" w:eastAsia="en-GB"/>
        </w:rPr>
        <w:t>the cost of a</w:t>
      </w:r>
      <w:r w:rsidR="00562BEE">
        <w:rPr>
          <w:lang w:val="en-GB" w:eastAsia="en-GB"/>
        </w:rPr>
        <w:t xml:space="preserve"> </w:t>
      </w:r>
      <w:proofErr w:type="gramStart"/>
      <w:r w:rsidR="00562BEE">
        <w:rPr>
          <w:lang w:val="en-GB" w:eastAsia="en-GB"/>
        </w:rPr>
        <w:t>five night</w:t>
      </w:r>
      <w:proofErr w:type="gramEnd"/>
      <w:r w:rsidR="00562BEE">
        <w:rPr>
          <w:lang w:val="en-GB" w:eastAsia="en-GB"/>
        </w:rPr>
        <w:t xml:space="preserve"> stay</w:t>
      </w:r>
      <w:r w:rsidR="00E97753" w:rsidRPr="0091697D">
        <w:rPr>
          <w:lang w:val="en-GB" w:eastAsia="en-GB"/>
        </w:rPr>
        <w:t xml:space="preserve"> </w:t>
      </w:r>
      <w:r w:rsidR="00C661E1" w:rsidRPr="0091697D">
        <w:rPr>
          <w:lang w:val="en-GB" w:eastAsia="en-GB"/>
        </w:rPr>
        <w:t xml:space="preserve"> </w:t>
      </w:r>
    </w:p>
    <w:p w14:paraId="4B05F10E" w14:textId="77777777" w:rsidR="00413424" w:rsidRDefault="009410E6" w:rsidP="00413424">
      <w:pPr>
        <w:rPr>
          <w:lang w:val="en-GB" w:eastAsia="en-GB"/>
        </w:rPr>
      </w:pPr>
      <w:r>
        <w:rPr>
          <w:lang w:val="en-GB" w:eastAsia="en-GB"/>
        </w:rPr>
        <w:t xml:space="preserve">Remember the cost of a </w:t>
      </w:r>
      <w:proofErr w:type="gramStart"/>
      <w:r>
        <w:rPr>
          <w:lang w:val="en-GB" w:eastAsia="en-GB"/>
        </w:rPr>
        <w:t>five night</w:t>
      </w:r>
      <w:proofErr w:type="gramEnd"/>
      <w:r>
        <w:rPr>
          <w:lang w:val="en-GB" w:eastAsia="en-GB"/>
        </w:rPr>
        <w:t xml:space="preserve"> stay is calculated by multiplying the single night rate by 5 and applying the reduction for that hotel.  </w:t>
      </w:r>
      <w:r w:rsidR="00562BEE">
        <w:rPr>
          <w:lang w:val="en-GB" w:eastAsia="en-GB"/>
        </w:rPr>
        <w:t>The File “</w:t>
      </w:r>
      <w:r w:rsidR="00C661E1">
        <w:rPr>
          <w:lang w:val="en-GB" w:eastAsia="en-GB"/>
        </w:rPr>
        <w:t>Avon Rose.txt” will contain the following information:</w:t>
      </w:r>
    </w:p>
    <w:p w14:paraId="3DFD88C4" w14:textId="77777777" w:rsidR="00E97753" w:rsidRP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7753">
        <w:rPr>
          <w:rFonts w:ascii="Consolas" w:hAnsi="Consolas" w:cs="Consolas"/>
          <w:sz w:val="20"/>
          <w:szCs w:val="20"/>
        </w:rPr>
        <w:t xml:space="preserve">Stay at the </w:t>
      </w:r>
      <w:r w:rsidRPr="00E97753">
        <w:rPr>
          <w:rFonts w:ascii="Consolas" w:hAnsi="Consolas" w:cs="Consolas"/>
          <w:color w:val="000000"/>
          <w:sz w:val="20"/>
          <w:szCs w:val="20"/>
        </w:rPr>
        <w:t>Avon</w:t>
      </w:r>
      <w:r w:rsidRPr="00E97753">
        <w:rPr>
          <w:rFonts w:ascii="Consolas" w:hAnsi="Consolas" w:cs="Consolas"/>
          <w:sz w:val="20"/>
          <w:szCs w:val="20"/>
        </w:rPr>
        <w:t xml:space="preserve"> Rose</w:t>
      </w:r>
    </w:p>
    <w:p w14:paraId="4274A982" w14:textId="77777777" w:rsidR="00E97753" w:rsidRP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7753">
        <w:rPr>
          <w:rFonts w:ascii="Consolas" w:hAnsi="Consolas" w:cs="Consolas"/>
          <w:sz w:val="20"/>
          <w:szCs w:val="20"/>
        </w:rPr>
        <w:t>----------------------</w:t>
      </w:r>
    </w:p>
    <w:p w14:paraId="1097C60F" w14:textId="77777777" w:rsidR="00E97753" w:rsidRP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5DB28" w14:textId="77777777" w:rsidR="00E97753" w:rsidRPr="00E97753" w:rsidRDefault="00E9775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7753">
        <w:rPr>
          <w:rFonts w:ascii="Consolas" w:hAnsi="Consolas" w:cs="Consolas"/>
          <w:sz w:val="20"/>
          <w:szCs w:val="20"/>
        </w:rPr>
        <w:t>A 3 Star Hotel</w:t>
      </w:r>
    </w:p>
    <w:p w14:paraId="75055FBA" w14:textId="77777777" w:rsidR="00E97753" w:rsidRPr="00E97753" w:rsidRDefault="00D703B3" w:rsidP="00E9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Night</w:t>
      </w:r>
      <w:r w:rsidR="00E97753" w:rsidRPr="00E97753">
        <w:rPr>
          <w:rFonts w:ascii="Consolas" w:hAnsi="Consolas" w:cs="Consolas"/>
          <w:sz w:val="20"/>
          <w:szCs w:val="20"/>
        </w:rPr>
        <w:t xml:space="preserve"> for 100 </w:t>
      </w:r>
      <w:r w:rsidR="00E97753" w:rsidRPr="00E97753">
        <w:rPr>
          <w:rFonts w:ascii="Consolas" w:hAnsi="Consolas" w:cs="Consolas"/>
          <w:color w:val="000000"/>
          <w:sz w:val="20"/>
          <w:szCs w:val="20"/>
        </w:rPr>
        <w:t>Euros</w:t>
      </w:r>
    </w:p>
    <w:p w14:paraId="6A36465F" w14:textId="77777777" w:rsidR="00EA53E3" w:rsidRPr="00E97753" w:rsidRDefault="00E97753" w:rsidP="00E97753">
      <w:pPr>
        <w:rPr>
          <w:lang w:val="en-GB" w:eastAsia="en-GB"/>
        </w:rPr>
      </w:pPr>
      <w:r w:rsidRPr="00E97753">
        <w:rPr>
          <w:rFonts w:ascii="Consolas" w:hAnsi="Consolas" w:cs="Consolas"/>
          <w:sz w:val="20"/>
          <w:szCs w:val="20"/>
        </w:rPr>
        <w:t xml:space="preserve">Five Nights for 450.0 </w:t>
      </w:r>
      <w:r w:rsidRPr="00E97753">
        <w:rPr>
          <w:rFonts w:ascii="Consolas" w:hAnsi="Consolas" w:cs="Consolas"/>
          <w:color w:val="000000"/>
          <w:sz w:val="20"/>
          <w:szCs w:val="20"/>
        </w:rPr>
        <w:t>Euros</w:t>
      </w:r>
    </w:p>
    <w:sectPr w:rsidR="00EA53E3" w:rsidRPr="00E97753" w:rsidSect="0077089E">
      <w:footerReference w:type="default" r:id="rId12"/>
      <w:headerReference w:type="first" r:id="rId13"/>
      <w:pgSz w:w="11906" w:h="16838"/>
      <w:pgMar w:top="1440" w:right="1080" w:bottom="851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B03C8" w14:textId="77777777" w:rsidR="00D80928" w:rsidRDefault="00D80928" w:rsidP="00AE6B2C">
      <w:r>
        <w:separator/>
      </w:r>
    </w:p>
  </w:endnote>
  <w:endnote w:type="continuationSeparator" w:id="0">
    <w:p w14:paraId="678E9DCA" w14:textId="77777777" w:rsidR="00D80928" w:rsidRDefault="00D80928" w:rsidP="00AE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CBF14" w14:textId="77777777" w:rsidR="00C661E1" w:rsidRPr="00A13D95" w:rsidRDefault="00C661E1" w:rsidP="00105707">
    <w:pPr>
      <w:tabs>
        <w:tab w:val="center" w:pos="4111"/>
        <w:tab w:val="right" w:pos="8364"/>
      </w:tabs>
    </w:pPr>
    <w:r w:rsidRPr="00A13D95">
      <w:tab/>
    </w:r>
    <w:r w:rsidRPr="00A13D95">
      <w:fldChar w:fldCharType="begin"/>
    </w:r>
    <w:r w:rsidRPr="00A13D95">
      <w:instrText xml:space="preserve"> PAGE   \* MERGEFORMAT </w:instrText>
    </w:r>
    <w:r w:rsidRPr="00A13D95">
      <w:fldChar w:fldCharType="separate"/>
    </w:r>
    <w:r w:rsidR="00995759">
      <w:rPr>
        <w:noProof/>
      </w:rPr>
      <w:t>1</w:t>
    </w:r>
    <w:r w:rsidRPr="00A13D95">
      <w:rPr>
        <w:noProof/>
      </w:rPr>
      <w:fldChar w:fldCharType="end"/>
    </w:r>
    <w:r w:rsidRPr="00A13D95">
      <w:rPr>
        <w:noProof/>
      </w:rPr>
      <w:tab/>
    </w:r>
  </w:p>
  <w:p w14:paraId="14CB4E04" w14:textId="77777777" w:rsidR="00C661E1" w:rsidRPr="00A13D95" w:rsidRDefault="00C661E1" w:rsidP="00A13D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A5920" w14:textId="77777777" w:rsidR="00D80928" w:rsidRDefault="00D80928" w:rsidP="00AE6B2C">
      <w:r>
        <w:separator/>
      </w:r>
    </w:p>
  </w:footnote>
  <w:footnote w:type="continuationSeparator" w:id="0">
    <w:p w14:paraId="34209E52" w14:textId="77777777" w:rsidR="00D80928" w:rsidRDefault="00D80928" w:rsidP="00AE6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888F2" w14:textId="77777777" w:rsidR="00D35F05" w:rsidRPr="0077089E" w:rsidRDefault="00D35F05" w:rsidP="00D35F05">
    <w:pPr>
      <w:pStyle w:val="Header"/>
      <w:rPr>
        <w:u w:val="single"/>
      </w:rPr>
    </w:pPr>
    <w:r>
      <w:t xml:space="preserve">Name: </w:t>
    </w:r>
    <w:r>
      <w:rPr>
        <w:u w:val="single"/>
      </w:rPr>
      <w:t>______________________________________________</w:t>
    </w:r>
  </w:p>
  <w:p w14:paraId="679A6096" w14:textId="77777777" w:rsidR="00D35F05" w:rsidRDefault="00D35F05" w:rsidP="00D35F05">
    <w:pPr>
      <w:pStyle w:val="Header"/>
    </w:pPr>
    <w:r>
      <w:t>Student ID: 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6pt;height:136pt" o:bullet="t">
        <v:imagedata r:id="rId1" o:title="MC900432658[1]"/>
      </v:shape>
    </w:pict>
  </w:numPicBullet>
  <w:abstractNum w:abstractNumId="0">
    <w:nsid w:val="022B537A"/>
    <w:multiLevelType w:val="hybridMultilevel"/>
    <w:tmpl w:val="7AB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CDC"/>
    <w:multiLevelType w:val="hybridMultilevel"/>
    <w:tmpl w:val="D2AE0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D7A95"/>
    <w:multiLevelType w:val="hybridMultilevel"/>
    <w:tmpl w:val="D4A41058"/>
    <w:lvl w:ilvl="0" w:tplc="180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F3ADB"/>
    <w:multiLevelType w:val="hybridMultilevel"/>
    <w:tmpl w:val="631207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972E5"/>
    <w:multiLevelType w:val="hybridMultilevel"/>
    <w:tmpl w:val="145A4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650A"/>
    <w:multiLevelType w:val="hybridMultilevel"/>
    <w:tmpl w:val="F2B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1DC2"/>
    <w:multiLevelType w:val="hybridMultilevel"/>
    <w:tmpl w:val="93BAE8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545A3"/>
    <w:multiLevelType w:val="hybridMultilevel"/>
    <w:tmpl w:val="295ABC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44BB8"/>
    <w:multiLevelType w:val="hybridMultilevel"/>
    <w:tmpl w:val="307422B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2360B4"/>
    <w:multiLevelType w:val="hybridMultilevel"/>
    <w:tmpl w:val="2AFED1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A09F2"/>
    <w:multiLevelType w:val="hybridMultilevel"/>
    <w:tmpl w:val="7DDCC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264FB"/>
    <w:multiLevelType w:val="hybridMultilevel"/>
    <w:tmpl w:val="68947E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8749B"/>
    <w:multiLevelType w:val="hybridMultilevel"/>
    <w:tmpl w:val="51CE9F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52F4F"/>
    <w:multiLevelType w:val="hybridMultilevel"/>
    <w:tmpl w:val="7138F256"/>
    <w:lvl w:ilvl="0" w:tplc="180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4710F"/>
    <w:multiLevelType w:val="hybridMultilevel"/>
    <w:tmpl w:val="206C5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128ED"/>
    <w:multiLevelType w:val="hybridMultilevel"/>
    <w:tmpl w:val="810638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512185"/>
    <w:multiLevelType w:val="hybridMultilevel"/>
    <w:tmpl w:val="42C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F78DE"/>
    <w:multiLevelType w:val="hybridMultilevel"/>
    <w:tmpl w:val="821AAA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360A8"/>
    <w:multiLevelType w:val="hybridMultilevel"/>
    <w:tmpl w:val="D4D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939FA"/>
    <w:multiLevelType w:val="hybridMultilevel"/>
    <w:tmpl w:val="D2F0FC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C7D90"/>
    <w:multiLevelType w:val="hybridMultilevel"/>
    <w:tmpl w:val="C43CB85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F5F5A"/>
    <w:multiLevelType w:val="hybridMultilevel"/>
    <w:tmpl w:val="A45249D4"/>
    <w:lvl w:ilvl="0" w:tplc="56E03B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E207EC"/>
    <w:multiLevelType w:val="hybridMultilevel"/>
    <w:tmpl w:val="2B9C4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3"/>
  </w:num>
  <w:num w:numId="5">
    <w:abstractNumId w:val="13"/>
  </w:num>
  <w:num w:numId="6">
    <w:abstractNumId w:val="2"/>
  </w:num>
  <w:num w:numId="7">
    <w:abstractNumId w:val="7"/>
  </w:num>
  <w:num w:numId="8">
    <w:abstractNumId w:val="21"/>
  </w:num>
  <w:num w:numId="9">
    <w:abstractNumId w:val="15"/>
  </w:num>
  <w:num w:numId="10">
    <w:abstractNumId w:val="11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  <w:num w:numId="15">
    <w:abstractNumId w:val="1"/>
  </w:num>
  <w:num w:numId="16">
    <w:abstractNumId w:val="20"/>
  </w:num>
  <w:num w:numId="17">
    <w:abstractNumId w:val="22"/>
  </w:num>
  <w:num w:numId="18">
    <w:abstractNumId w:val="8"/>
  </w:num>
  <w:num w:numId="19">
    <w:abstractNumId w:val="14"/>
  </w:num>
  <w:num w:numId="20">
    <w:abstractNumId w:val="12"/>
  </w:num>
  <w:num w:numId="21">
    <w:abstractNumId w:val="9"/>
  </w:num>
  <w:num w:numId="22">
    <w:abstractNumId w:val="19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color="#f60">
      <v:fill color="white" on="f"/>
      <v:stroke color="#f60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B8"/>
    <w:rsid w:val="00035DB9"/>
    <w:rsid w:val="00037355"/>
    <w:rsid w:val="00037D86"/>
    <w:rsid w:val="000655C2"/>
    <w:rsid w:val="00072E9A"/>
    <w:rsid w:val="000A7B23"/>
    <w:rsid w:val="000B22C6"/>
    <w:rsid w:val="000C1281"/>
    <w:rsid w:val="000C671B"/>
    <w:rsid w:val="000E34F7"/>
    <w:rsid w:val="000F41A7"/>
    <w:rsid w:val="000F54EE"/>
    <w:rsid w:val="00105707"/>
    <w:rsid w:val="001202BC"/>
    <w:rsid w:val="0012300A"/>
    <w:rsid w:val="00146148"/>
    <w:rsid w:val="0015112F"/>
    <w:rsid w:val="001559E3"/>
    <w:rsid w:val="00186E39"/>
    <w:rsid w:val="0018711B"/>
    <w:rsid w:val="00190CBF"/>
    <w:rsid w:val="001A2995"/>
    <w:rsid w:val="001C6DE9"/>
    <w:rsid w:val="00200DE8"/>
    <w:rsid w:val="00206B07"/>
    <w:rsid w:val="002404C6"/>
    <w:rsid w:val="00243A46"/>
    <w:rsid w:val="00266E51"/>
    <w:rsid w:val="00284B5D"/>
    <w:rsid w:val="00291152"/>
    <w:rsid w:val="002A1CD3"/>
    <w:rsid w:val="002A4331"/>
    <w:rsid w:val="002A714C"/>
    <w:rsid w:val="002B12D5"/>
    <w:rsid w:val="002D514B"/>
    <w:rsid w:val="002D5B5A"/>
    <w:rsid w:val="002F7E45"/>
    <w:rsid w:val="00310503"/>
    <w:rsid w:val="00312527"/>
    <w:rsid w:val="003201E4"/>
    <w:rsid w:val="003204CA"/>
    <w:rsid w:val="00325908"/>
    <w:rsid w:val="003304AB"/>
    <w:rsid w:val="003529DC"/>
    <w:rsid w:val="00372047"/>
    <w:rsid w:val="003735D7"/>
    <w:rsid w:val="00377713"/>
    <w:rsid w:val="00380D84"/>
    <w:rsid w:val="00381404"/>
    <w:rsid w:val="00386F26"/>
    <w:rsid w:val="003931EF"/>
    <w:rsid w:val="003A6160"/>
    <w:rsid w:val="003A6F43"/>
    <w:rsid w:val="003B1398"/>
    <w:rsid w:val="003C0796"/>
    <w:rsid w:val="003D1405"/>
    <w:rsid w:val="003D1E01"/>
    <w:rsid w:val="003E00D9"/>
    <w:rsid w:val="003E68BE"/>
    <w:rsid w:val="00413424"/>
    <w:rsid w:val="004208B2"/>
    <w:rsid w:val="00423C34"/>
    <w:rsid w:val="004256DD"/>
    <w:rsid w:val="00432EDC"/>
    <w:rsid w:val="004364EA"/>
    <w:rsid w:val="00444D0F"/>
    <w:rsid w:val="004451AD"/>
    <w:rsid w:val="00447D09"/>
    <w:rsid w:val="0045220B"/>
    <w:rsid w:val="00455B46"/>
    <w:rsid w:val="004705C1"/>
    <w:rsid w:val="00473FCB"/>
    <w:rsid w:val="00476FED"/>
    <w:rsid w:val="00496F6F"/>
    <w:rsid w:val="004A637A"/>
    <w:rsid w:val="004A64AB"/>
    <w:rsid w:val="004B4DF2"/>
    <w:rsid w:val="004C2250"/>
    <w:rsid w:val="004D2A0E"/>
    <w:rsid w:val="005070C0"/>
    <w:rsid w:val="00514356"/>
    <w:rsid w:val="00531832"/>
    <w:rsid w:val="00534885"/>
    <w:rsid w:val="005404CA"/>
    <w:rsid w:val="005429E3"/>
    <w:rsid w:val="00552387"/>
    <w:rsid w:val="00557DAA"/>
    <w:rsid w:val="00560F06"/>
    <w:rsid w:val="00562BEE"/>
    <w:rsid w:val="0056572D"/>
    <w:rsid w:val="00573BA5"/>
    <w:rsid w:val="005A675E"/>
    <w:rsid w:val="005A7A86"/>
    <w:rsid w:val="005B2415"/>
    <w:rsid w:val="005B2634"/>
    <w:rsid w:val="005D2E3E"/>
    <w:rsid w:val="005D31E7"/>
    <w:rsid w:val="005E596B"/>
    <w:rsid w:val="005F01B4"/>
    <w:rsid w:val="005F1E9E"/>
    <w:rsid w:val="006108FE"/>
    <w:rsid w:val="0062163F"/>
    <w:rsid w:val="0062692A"/>
    <w:rsid w:val="00651028"/>
    <w:rsid w:val="00653267"/>
    <w:rsid w:val="006558E6"/>
    <w:rsid w:val="006A4A85"/>
    <w:rsid w:val="006B0626"/>
    <w:rsid w:val="006B23FD"/>
    <w:rsid w:val="006C2EB8"/>
    <w:rsid w:val="006C778F"/>
    <w:rsid w:val="006D5DFA"/>
    <w:rsid w:val="006F1BB6"/>
    <w:rsid w:val="006F23DD"/>
    <w:rsid w:val="006F41F8"/>
    <w:rsid w:val="0070137A"/>
    <w:rsid w:val="0071260E"/>
    <w:rsid w:val="007142DE"/>
    <w:rsid w:val="007216FF"/>
    <w:rsid w:val="00724693"/>
    <w:rsid w:val="00730B79"/>
    <w:rsid w:val="007323B8"/>
    <w:rsid w:val="007409C2"/>
    <w:rsid w:val="007501DB"/>
    <w:rsid w:val="0077089E"/>
    <w:rsid w:val="00771E67"/>
    <w:rsid w:val="00777180"/>
    <w:rsid w:val="00777B6E"/>
    <w:rsid w:val="00785514"/>
    <w:rsid w:val="0079286D"/>
    <w:rsid w:val="00793613"/>
    <w:rsid w:val="00793972"/>
    <w:rsid w:val="00794E09"/>
    <w:rsid w:val="00795D5A"/>
    <w:rsid w:val="00797BD0"/>
    <w:rsid w:val="007F0B6E"/>
    <w:rsid w:val="007F288F"/>
    <w:rsid w:val="007F73A7"/>
    <w:rsid w:val="00814088"/>
    <w:rsid w:val="00816D78"/>
    <w:rsid w:val="0083424F"/>
    <w:rsid w:val="008511D9"/>
    <w:rsid w:val="00861A46"/>
    <w:rsid w:val="00866325"/>
    <w:rsid w:val="00875D82"/>
    <w:rsid w:val="00885325"/>
    <w:rsid w:val="008B7AD1"/>
    <w:rsid w:val="008C12F6"/>
    <w:rsid w:val="008C5128"/>
    <w:rsid w:val="008C786A"/>
    <w:rsid w:val="00911CF6"/>
    <w:rsid w:val="0091697D"/>
    <w:rsid w:val="0092269A"/>
    <w:rsid w:val="009243FD"/>
    <w:rsid w:val="009303C4"/>
    <w:rsid w:val="0093044E"/>
    <w:rsid w:val="00930DC2"/>
    <w:rsid w:val="00931DCB"/>
    <w:rsid w:val="00933DB5"/>
    <w:rsid w:val="00934AB1"/>
    <w:rsid w:val="00936CDB"/>
    <w:rsid w:val="009371E7"/>
    <w:rsid w:val="00937A4A"/>
    <w:rsid w:val="009410E6"/>
    <w:rsid w:val="009432B3"/>
    <w:rsid w:val="00960D47"/>
    <w:rsid w:val="00966610"/>
    <w:rsid w:val="00967CF7"/>
    <w:rsid w:val="00972B90"/>
    <w:rsid w:val="00985FCE"/>
    <w:rsid w:val="00991566"/>
    <w:rsid w:val="00995759"/>
    <w:rsid w:val="009C3767"/>
    <w:rsid w:val="009C4BD1"/>
    <w:rsid w:val="009C65EB"/>
    <w:rsid w:val="009D6E47"/>
    <w:rsid w:val="009E2DC0"/>
    <w:rsid w:val="00A028F4"/>
    <w:rsid w:val="00A13D95"/>
    <w:rsid w:val="00A154B8"/>
    <w:rsid w:val="00A32284"/>
    <w:rsid w:val="00A46F79"/>
    <w:rsid w:val="00A542B0"/>
    <w:rsid w:val="00A54ECE"/>
    <w:rsid w:val="00A57315"/>
    <w:rsid w:val="00A620E5"/>
    <w:rsid w:val="00A66DB2"/>
    <w:rsid w:val="00A66F80"/>
    <w:rsid w:val="00A817C5"/>
    <w:rsid w:val="00A9055E"/>
    <w:rsid w:val="00A9082C"/>
    <w:rsid w:val="00AA3EFB"/>
    <w:rsid w:val="00AA4FA4"/>
    <w:rsid w:val="00AC08C1"/>
    <w:rsid w:val="00AE1633"/>
    <w:rsid w:val="00AE6B2C"/>
    <w:rsid w:val="00AE7C6C"/>
    <w:rsid w:val="00AF532D"/>
    <w:rsid w:val="00AF62C2"/>
    <w:rsid w:val="00AF72EA"/>
    <w:rsid w:val="00AF7CC0"/>
    <w:rsid w:val="00B06E3D"/>
    <w:rsid w:val="00B4748E"/>
    <w:rsid w:val="00B61402"/>
    <w:rsid w:val="00B6704C"/>
    <w:rsid w:val="00B77DF6"/>
    <w:rsid w:val="00BB6267"/>
    <w:rsid w:val="00BB643F"/>
    <w:rsid w:val="00BD6B42"/>
    <w:rsid w:val="00BE3355"/>
    <w:rsid w:val="00BE4D70"/>
    <w:rsid w:val="00BF2417"/>
    <w:rsid w:val="00C02DB2"/>
    <w:rsid w:val="00C30508"/>
    <w:rsid w:val="00C60D6D"/>
    <w:rsid w:val="00C661E1"/>
    <w:rsid w:val="00C67051"/>
    <w:rsid w:val="00C674FE"/>
    <w:rsid w:val="00C7363A"/>
    <w:rsid w:val="00C91ACF"/>
    <w:rsid w:val="00CA74C1"/>
    <w:rsid w:val="00CC0797"/>
    <w:rsid w:val="00CC3DD5"/>
    <w:rsid w:val="00CC56C1"/>
    <w:rsid w:val="00CF22AA"/>
    <w:rsid w:val="00CF66E9"/>
    <w:rsid w:val="00D175CF"/>
    <w:rsid w:val="00D241BE"/>
    <w:rsid w:val="00D2630A"/>
    <w:rsid w:val="00D32ED9"/>
    <w:rsid w:val="00D35F05"/>
    <w:rsid w:val="00D46B95"/>
    <w:rsid w:val="00D55A1A"/>
    <w:rsid w:val="00D5798D"/>
    <w:rsid w:val="00D703B3"/>
    <w:rsid w:val="00D747B3"/>
    <w:rsid w:val="00D80928"/>
    <w:rsid w:val="00D90C6F"/>
    <w:rsid w:val="00DA4B44"/>
    <w:rsid w:val="00DC78E1"/>
    <w:rsid w:val="00DF3D39"/>
    <w:rsid w:val="00DF4628"/>
    <w:rsid w:val="00E11656"/>
    <w:rsid w:val="00E1555D"/>
    <w:rsid w:val="00E24097"/>
    <w:rsid w:val="00E35F62"/>
    <w:rsid w:val="00E45696"/>
    <w:rsid w:val="00E508E8"/>
    <w:rsid w:val="00E52FB7"/>
    <w:rsid w:val="00E6797A"/>
    <w:rsid w:val="00E7076C"/>
    <w:rsid w:val="00E71D5B"/>
    <w:rsid w:val="00E96D8A"/>
    <w:rsid w:val="00E97753"/>
    <w:rsid w:val="00EA4779"/>
    <w:rsid w:val="00EA53E3"/>
    <w:rsid w:val="00EC1B66"/>
    <w:rsid w:val="00EF6587"/>
    <w:rsid w:val="00F0303F"/>
    <w:rsid w:val="00F05DF1"/>
    <w:rsid w:val="00F159C6"/>
    <w:rsid w:val="00F356FC"/>
    <w:rsid w:val="00F47E06"/>
    <w:rsid w:val="00F650A6"/>
    <w:rsid w:val="00F804F1"/>
    <w:rsid w:val="00F846CB"/>
    <w:rsid w:val="00F84A61"/>
    <w:rsid w:val="00F96402"/>
    <w:rsid w:val="00F96B48"/>
    <w:rsid w:val="00FA3341"/>
    <w:rsid w:val="00FA459E"/>
    <w:rsid w:val="00FC3BE7"/>
    <w:rsid w:val="00FC3E46"/>
    <w:rsid w:val="00FC49A5"/>
    <w:rsid w:val="00FC55B1"/>
    <w:rsid w:val="00FD621F"/>
    <w:rsid w:val="00FE2BCC"/>
    <w:rsid w:val="00FE62F4"/>
    <w:rsid w:val="00FF3E93"/>
    <w:rsid w:val="23132449"/>
    <w:rsid w:val="66F1A406"/>
    <w:rsid w:val="731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 weight="1pt"/>
    </o:shapedefaults>
    <o:shapelayout v:ext="edit">
      <o:idmap v:ext="edit" data="1"/>
    </o:shapelayout>
  </w:shapeDefaults>
  <w:decimalSymbol w:val="."/>
  <w:listSeparator w:val=","/>
  <w14:docId w14:val="3A4AE13E"/>
  <w15:docId w15:val="{A2B93878-20B8-4131-BE5A-798947A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9C6"/>
    <w:pPr>
      <w:spacing w:after="200" w:line="252" w:lineRule="auto"/>
    </w:pPr>
    <w:rPr>
      <w:rFonts w:ascii="Calibri" w:hAnsi="Calibri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6C778F"/>
    <w:pPr>
      <w:keepNext/>
      <w:spacing w:before="240" w:after="60"/>
      <w:jc w:val="center"/>
      <w:outlineLvl w:val="0"/>
    </w:pPr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432B3"/>
    <w:pPr>
      <w:jc w:val="left"/>
      <w:outlineLvl w:val="1"/>
    </w:pPr>
    <w:rPr>
      <w:bCs w:val="0"/>
      <w:iCs/>
      <w:sz w:val="28"/>
      <w:szCs w:val="27"/>
    </w:rPr>
  </w:style>
  <w:style w:type="paragraph" w:styleId="Heading3">
    <w:name w:val="heading 3"/>
    <w:basedOn w:val="Heading2"/>
    <w:next w:val="Normal"/>
    <w:qFormat/>
    <w:rsid w:val="009432B3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6C778F"/>
    <w:pPr>
      <w:outlineLvl w:val="3"/>
    </w:pPr>
    <w:rPr>
      <w:b w:val="0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C5128"/>
    <w:pPr>
      <w:spacing w:before="100" w:beforeAutospacing="1" w:after="100" w:afterAutospacing="1"/>
    </w:pPr>
  </w:style>
  <w:style w:type="character" w:styleId="Hyperlink">
    <w:name w:val="Hyperlink"/>
    <w:uiPriority w:val="99"/>
    <w:rsid w:val="006C778F"/>
    <w:rPr>
      <w:rFonts w:ascii="Verdana" w:hAnsi="Verdana"/>
      <w:color w:val="0000FF"/>
      <w:sz w:val="20"/>
      <w:u w:val="single"/>
    </w:rPr>
  </w:style>
  <w:style w:type="paragraph" w:customStyle="1" w:styleId="Default">
    <w:name w:val="Default"/>
    <w:rsid w:val="006C778F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val="en-GB" w:eastAsia="en-GB"/>
    </w:rPr>
  </w:style>
  <w:style w:type="character" w:styleId="Strong">
    <w:name w:val="Strong"/>
    <w:uiPriority w:val="22"/>
    <w:qFormat/>
    <w:rsid w:val="007142DE"/>
    <w:rPr>
      <w:b/>
      <w:bCs/>
    </w:rPr>
  </w:style>
  <w:style w:type="paragraph" w:styleId="HTMLPreformatted">
    <w:name w:val="HTML Preformatted"/>
    <w:basedOn w:val="Normal"/>
    <w:rsid w:val="0071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FollowedHyperlink">
    <w:name w:val="FollowedHyperlink"/>
    <w:rsid w:val="0071260E"/>
    <w:rPr>
      <w:color w:val="800080"/>
      <w:u w:val="single"/>
    </w:rPr>
  </w:style>
  <w:style w:type="character" w:styleId="HTMLCode">
    <w:name w:val="HTML Code"/>
    <w:rsid w:val="002F7E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933DB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B2C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AE6B2C"/>
  </w:style>
  <w:style w:type="paragraph" w:styleId="TOC2">
    <w:name w:val="toc 2"/>
    <w:basedOn w:val="Normal"/>
    <w:next w:val="Normal"/>
    <w:autoRedefine/>
    <w:uiPriority w:val="39"/>
    <w:rsid w:val="00AE6B2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E6B2C"/>
    <w:pPr>
      <w:ind w:left="400"/>
    </w:pPr>
  </w:style>
  <w:style w:type="character" w:styleId="Emphasis">
    <w:name w:val="Emphasis"/>
    <w:uiPriority w:val="20"/>
    <w:qFormat/>
    <w:rsid w:val="00AE6B2C"/>
    <w:rPr>
      <w:i/>
      <w:iCs/>
    </w:rPr>
  </w:style>
  <w:style w:type="paragraph" w:styleId="NoSpacing">
    <w:name w:val="No Spacing"/>
    <w:link w:val="NoSpacingChar"/>
    <w:uiPriority w:val="1"/>
    <w:qFormat/>
    <w:rsid w:val="00AE6B2C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AE6B2C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AE6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6B2C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E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6B2C"/>
    <w:rPr>
      <w:rFonts w:ascii="Verdana" w:hAnsi="Verdana"/>
      <w:szCs w:val="24"/>
      <w:lang w:val="en-GB" w:eastAsia="en-GB"/>
    </w:rPr>
  </w:style>
  <w:style w:type="paragraph" w:styleId="Footer">
    <w:name w:val="footer"/>
    <w:basedOn w:val="Normal"/>
    <w:link w:val="FooterChar"/>
    <w:rsid w:val="00AE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6B2C"/>
    <w:rPr>
      <w:rFonts w:ascii="Verdana" w:hAnsi="Verdana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A6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E2DC0"/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table" w:styleId="TableGrid">
    <w:name w:val="Table Grid"/>
    <w:basedOn w:val="TableNormal"/>
    <w:rsid w:val="000C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1559E3"/>
    <w:rPr>
      <w:rFonts w:ascii="Verdana" w:hAnsi="Verdana" w:cs="Arial"/>
      <w:b/>
      <w:iCs/>
      <w:kern w:val="32"/>
      <w:sz w:val="28"/>
      <w:szCs w:val="27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7409C2"/>
    <w:pPr>
      <w:spacing w:after="0" w:line="240" w:lineRule="auto"/>
    </w:pPr>
    <w:rPr>
      <w:rFonts w:eastAsia="Calibri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7409C2"/>
    <w:rPr>
      <w:rFonts w:ascii="Calibri" w:eastAsia="Calibri" w:hAnsi="Calibri" w:cs="Times New Roman"/>
      <w:sz w:val="22"/>
      <w:szCs w:val="21"/>
      <w:lang w:val="en-IE"/>
    </w:rPr>
  </w:style>
  <w:style w:type="character" w:styleId="IntenseEmphasis">
    <w:name w:val="Intense Emphasis"/>
    <w:uiPriority w:val="21"/>
    <w:qFormat/>
    <w:rsid w:val="006C2EB8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B139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eastAsia="en-US"/>
    </w:rPr>
  </w:style>
  <w:style w:type="character" w:customStyle="1" w:styleId="TitleChar">
    <w:name w:val="Title Char"/>
    <w:link w:val="Title"/>
    <w:uiPriority w:val="10"/>
    <w:rsid w:val="003B1398"/>
    <w:rPr>
      <w:rFonts w:ascii="Cambria" w:hAnsi="Cambria"/>
      <w:caps/>
      <w:color w:val="632423"/>
      <w:spacing w:val="50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236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382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itbb.blackboard.com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.Fagan\Dropbox\CLASS%20NOTES\2012-2013\SEMESTER%202\Problem%20Solving%20and%20Programming\Autumn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2011-08-03T00:00:00</PublishDate>
  <Abstract>This document explains how to install the Eclipse IDE and how to write, compile and run your first java program in Eclipse.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664CB-C563-114A-9109-B7F64F11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C:\Users\Helen.Fagan\Dropbox\CLASS NOTES\2012-2013\SEMESTER 2\Problem Solving and Programming\AutumnExamTemplate.dot</Template>
  <TotalTime>3</TotalTime>
  <Pages>5</Pages>
  <Words>821</Words>
  <Characters>4685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Eclipse Tutorial</vt:lpstr>
    </vt:vector>
  </TitlesOfParts>
  <Company>Cork Institute of Technology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 Tutorial</dc:title>
  <dc:creator>Helen Fagan</dc:creator>
  <cp:lastModifiedBy>Microsoft Office User</cp:lastModifiedBy>
  <cp:revision>10</cp:revision>
  <cp:lastPrinted>2014-05-06T09:21:00Z</cp:lastPrinted>
  <dcterms:created xsi:type="dcterms:W3CDTF">2015-05-13T21:23:00Z</dcterms:created>
  <dcterms:modified xsi:type="dcterms:W3CDTF">2016-09-13T18:01:00Z</dcterms:modified>
</cp:coreProperties>
</file>